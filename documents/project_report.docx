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C75E1" w14:textId="77777777" w:rsidR="00474366" w:rsidRPr="00FA10EB" w:rsidRDefault="00E90603">
      <w:pPr>
        <w:pStyle w:val="NewTitle"/>
        <w:rPr>
          <w:rFonts w:eastAsia="MS Mincho"/>
          <w:color w:val="000000" w:themeColor="text1"/>
        </w:rPr>
      </w:pPr>
      <w:r w:rsidRPr="00FA10EB">
        <w:rPr>
          <w:rFonts w:eastAsia="MS Mincho"/>
          <w:color w:val="000000" w:themeColor="text1"/>
        </w:rPr>
        <w:t xml:space="preserve">Final Report </w:t>
      </w:r>
      <w:r w:rsidR="00E14DD3" w:rsidRPr="00FA10EB">
        <w:rPr>
          <w:rFonts w:eastAsia="MS Mincho"/>
          <w:color w:val="000000" w:themeColor="text1"/>
        </w:rPr>
        <w:t>for Web Tournaments Project</w:t>
      </w:r>
    </w:p>
    <w:p w14:paraId="67032EC0" w14:textId="77777777" w:rsidR="00474366" w:rsidRPr="00FA10EB" w:rsidRDefault="00474366">
      <w:pPr>
        <w:rPr>
          <w:rFonts w:eastAsia="MS Mincho"/>
          <w:color w:val="000000" w:themeColor="text1"/>
        </w:rPr>
      </w:pPr>
    </w:p>
    <w:p w14:paraId="002558D1" w14:textId="77777777" w:rsidR="00474366" w:rsidRPr="00FA10EB" w:rsidRDefault="00E14DD3" w:rsidP="004779B9">
      <w:pPr>
        <w:jc w:val="center"/>
        <w:rPr>
          <w:rFonts w:eastAsia="MS Mincho"/>
          <w:color w:val="000000" w:themeColor="text1"/>
        </w:rPr>
      </w:pPr>
      <w:r w:rsidRPr="00FA10EB">
        <w:rPr>
          <w:rFonts w:eastAsia="MS Mincho"/>
          <w:color w:val="000000" w:themeColor="text1"/>
        </w:rPr>
        <w:t>Group #7</w:t>
      </w:r>
    </w:p>
    <w:p w14:paraId="33CCEDF8" w14:textId="77777777" w:rsidR="004779B9" w:rsidRPr="00FA10EB" w:rsidRDefault="00E14DD3" w:rsidP="004779B9">
      <w:pPr>
        <w:jc w:val="center"/>
        <w:rPr>
          <w:rFonts w:eastAsia="MS Mincho"/>
          <w:color w:val="000000" w:themeColor="text1"/>
        </w:rPr>
      </w:pPr>
      <w:r w:rsidRPr="00FA10EB">
        <w:rPr>
          <w:rFonts w:eastAsia="MS Mincho"/>
          <w:color w:val="000000" w:themeColor="text1"/>
        </w:rPr>
        <w:t>Michael Davis</w:t>
      </w:r>
    </w:p>
    <w:p w14:paraId="57D204BB" w14:textId="77777777" w:rsidR="004779B9" w:rsidRPr="00FA10EB" w:rsidRDefault="00E14DD3" w:rsidP="004779B9">
      <w:pPr>
        <w:jc w:val="center"/>
        <w:rPr>
          <w:rFonts w:eastAsia="MS Mincho"/>
          <w:color w:val="000000" w:themeColor="text1"/>
        </w:rPr>
      </w:pPr>
      <w:r w:rsidRPr="00FA10EB">
        <w:rPr>
          <w:rFonts w:eastAsia="MS Mincho"/>
          <w:color w:val="000000" w:themeColor="text1"/>
        </w:rPr>
        <w:t>Mark Gollnick</w:t>
      </w:r>
    </w:p>
    <w:p w14:paraId="2F0C66A8" w14:textId="77777777" w:rsidR="00E14DD3" w:rsidRPr="00FA10EB" w:rsidRDefault="00E14DD3" w:rsidP="00E14DD3">
      <w:pPr>
        <w:jc w:val="center"/>
        <w:rPr>
          <w:rFonts w:eastAsia="MS Mincho"/>
          <w:color w:val="000000" w:themeColor="text1"/>
        </w:rPr>
      </w:pPr>
      <w:r w:rsidRPr="00FA10EB">
        <w:rPr>
          <w:rFonts w:eastAsia="MS Mincho"/>
          <w:color w:val="000000" w:themeColor="text1"/>
          <w:lang w:val="en"/>
        </w:rPr>
        <w:t>Taehyun Park</w:t>
      </w:r>
    </w:p>
    <w:p w14:paraId="09CB0404" w14:textId="77777777" w:rsidR="004779B9" w:rsidRPr="00FA10EB" w:rsidRDefault="00E14DD3" w:rsidP="00A236BC">
      <w:pPr>
        <w:jc w:val="center"/>
        <w:rPr>
          <w:rFonts w:eastAsia="MS Mincho"/>
          <w:color w:val="000000" w:themeColor="text1"/>
        </w:rPr>
      </w:pPr>
      <w:r w:rsidRPr="00FA10EB">
        <w:rPr>
          <w:rFonts w:eastAsia="MS Mincho"/>
          <w:color w:val="000000" w:themeColor="text1"/>
        </w:rPr>
        <w:t>Maxwell Peterson</w:t>
      </w:r>
    </w:p>
    <w:p w14:paraId="4C65BDC8" w14:textId="77777777" w:rsidR="00E14DD3" w:rsidRPr="00FA10EB" w:rsidRDefault="00E14DD3" w:rsidP="00A236BC">
      <w:pPr>
        <w:jc w:val="center"/>
        <w:rPr>
          <w:rFonts w:eastAsia="MS Mincho"/>
          <w:color w:val="000000" w:themeColor="text1"/>
        </w:rPr>
      </w:pPr>
      <w:r w:rsidRPr="00FA10EB">
        <w:rPr>
          <w:rFonts w:eastAsia="MS Mincho"/>
          <w:color w:val="000000" w:themeColor="text1"/>
        </w:rPr>
        <w:t>Rob Sheehy</w:t>
      </w:r>
    </w:p>
    <w:p w14:paraId="762E8190" w14:textId="77777777" w:rsidR="004779B9" w:rsidRPr="00FA10EB" w:rsidRDefault="004779B9">
      <w:pPr>
        <w:rPr>
          <w:rFonts w:eastAsia="MS Mincho"/>
          <w:color w:val="000000" w:themeColor="text1"/>
        </w:rPr>
      </w:pPr>
    </w:p>
    <w:p w14:paraId="712D5E55" w14:textId="77777777" w:rsidR="00474366" w:rsidRPr="00FA10EB" w:rsidRDefault="00474366">
      <w:pPr>
        <w:rPr>
          <w:rFonts w:eastAsia="MS Mincho"/>
          <w:color w:val="000000" w:themeColor="text1"/>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098"/>
        <w:gridCol w:w="1080"/>
        <w:gridCol w:w="1080"/>
        <w:gridCol w:w="6548"/>
      </w:tblGrid>
      <w:tr w:rsidR="00474366" w:rsidRPr="00FA10EB" w14:paraId="4173A5C5" w14:textId="77777777" w:rsidTr="003B6586">
        <w:tc>
          <w:tcPr>
            <w:tcW w:w="1098" w:type="dxa"/>
            <w:shd w:val="solid" w:color="000000" w:fill="FFFFFF"/>
          </w:tcPr>
          <w:p w14:paraId="7488C7CE" w14:textId="77777777" w:rsidR="00474366" w:rsidRPr="00FA10EB" w:rsidRDefault="00474366">
            <w:pPr>
              <w:rPr>
                <w:rFonts w:eastAsia="MS Mincho"/>
                <w:b/>
                <w:color w:val="000000" w:themeColor="text1"/>
              </w:rPr>
            </w:pPr>
            <w:r w:rsidRPr="00FA10EB">
              <w:rPr>
                <w:rFonts w:eastAsia="MS Mincho"/>
                <w:b/>
                <w:color w:val="000000" w:themeColor="text1"/>
              </w:rPr>
              <w:t>Version</w:t>
            </w:r>
          </w:p>
        </w:tc>
        <w:tc>
          <w:tcPr>
            <w:tcW w:w="1080" w:type="dxa"/>
            <w:shd w:val="solid" w:color="000000" w:fill="FFFFFF"/>
          </w:tcPr>
          <w:p w14:paraId="3E661D73" w14:textId="77777777" w:rsidR="00474366" w:rsidRPr="00FA10EB" w:rsidRDefault="00474366">
            <w:pPr>
              <w:rPr>
                <w:rFonts w:eastAsia="MS Mincho"/>
                <w:b/>
                <w:color w:val="000000" w:themeColor="text1"/>
              </w:rPr>
            </w:pPr>
            <w:r w:rsidRPr="00FA10EB">
              <w:rPr>
                <w:rFonts w:eastAsia="MS Mincho"/>
                <w:b/>
                <w:color w:val="000000" w:themeColor="text1"/>
              </w:rPr>
              <w:t>Date</w:t>
            </w:r>
          </w:p>
        </w:tc>
        <w:tc>
          <w:tcPr>
            <w:tcW w:w="1080" w:type="dxa"/>
            <w:shd w:val="solid" w:color="000000" w:fill="FFFFFF"/>
          </w:tcPr>
          <w:p w14:paraId="6E84A91B" w14:textId="77777777" w:rsidR="00474366" w:rsidRPr="00FA10EB" w:rsidRDefault="00474366">
            <w:pPr>
              <w:rPr>
                <w:rFonts w:eastAsia="MS Mincho"/>
                <w:b/>
                <w:color w:val="000000" w:themeColor="text1"/>
              </w:rPr>
            </w:pPr>
            <w:r w:rsidRPr="00FA10EB">
              <w:rPr>
                <w:rFonts w:eastAsia="MS Mincho"/>
                <w:b/>
                <w:color w:val="000000" w:themeColor="text1"/>
              </w:rPr>
              <w:t>Author</w:t>
            </w:r>
          </w:p>
        </w:tc>
        <w:tc>
          <w:tcPr>
            <w:tcW w:w="6548" w:type="dxa"/>
            <w:shd w:val="solid" w:color="000000" w:fill="FFFFFF"/>
          </w:tcPr>
          <w:p w14:paraId="725852F6" w14:textId="77777777" w:rsidR="00474366" w:rsidRPr="00FA10EB" w:rsidRDefault="00474366">
            <w:pPr>
              <w:rPr>
                <w:rFonts w:eastAsia="MS Mincho"/>
                <w:b/>
                <w:color w:val="000000" w:themeColor="text1"/>
              </w:rPr>
            </w:pPr>
            <w:r w:rsidRPr="00FA10EB">
              <w:rPr>
                <w:rFonts w:eastAsia="MS Mincho"/>
                <w:b/>
                <w:color w:val="000000" w:themeColor="text1"/>
              </w:rPr>
              <w:t>Change</w:t>
            </w:r>
          </w:p>
        </w:tc>
      </w:tr>
      <w:tr w:rsidR="00474366" w:rsidRPr="00FA10EB" w14:paraId="18C3E0C9" w14:textId="77777777" w:rsidTr="003B6586">
        <w:tc>
          <w:tcPr>
            <w:tcW w:w="1098" w:type="dxa"/>
          </w:tcPr>
          <w:p w14:paraId="0CAB60E5" w14:textId="77777777" w:rsidR="00474366" w:rsidRPr="00FA10EB" w:rsidRDefault="00523B82">
            <w:pPr>
              <w:rPr>
                <w:rFonts w:eastAsia="MS Mincho"/>
                <w:color w:val="000000" w:themeColor="text1"/>
              </w:rPr>
            </w:pPr>
            <w:r w:rsidRPr="00FA10EB">
              <w:rPr>
                <w:rFonts w:eastAsia="MS Mincho"/>
                <w:color w:val="000000" w:themeColor="text1"/>
              </w:rPr>
              <w:t>1</w:t>
            </w:r>
          </w:p>
        </w:tc>
        <w:tc>
          <w:tcPr>
            <w:tcW w:w="1080" w:type="dxa"/>
          </w:tcPr>
          <w:p w14:paraId="25B0DB01" w14:textId="77777777" w:rsidR="00474366" w:rsidRPr="00FA10EB" w:rsidRDefault="00E14DD3">
            <w:pPr>
              <w:rPr>
                <w:rFonts w:eastAsia="MS Mincho"/>
                <w:color w:val="000000" w:themeColor="text1"/>
              </w:rPr>
            </w:pPr>
            <w:r w:rsidRPr="00FA10EB">
              <w:rPr>
                <w:rFonts w:eastAsia="MS Mincho"/>
                <w:color w:val="000000" w:themeColor="text1"/>
              </w:rPr>
              <w:t>11/24/12</w:t>
            </w:r>
          </w:p>
        </w:tc>
        <w:tc>
          <w:tcPr>
            <w:tcW w:w="1080" w:type="dxa"/>
          </w:tcPr>
          <w:p w14:paraId="0CCE767B" w14:textId="77777777" w:rsidR="00474366" w:rsidRPr="00FA10EB" w:rsidRDefault="00E14DD3">
            <w:pPr>
              <w:rPr>
                <w:rFonts w:eastAsia="MS Mincho"/>
                <w:color w:val="000000" w:themeColor="text1"/>
              </w:rPr>
            </w:pPr>
            <w:r w:rsidRPr="00FA10EB">
              <w:rPr>
                <w:rFonts w:eastAsia="MS Mincho"/>
                <w:color w:val="000000" w:themeColor="text1"/>
              </w:rPr>
              <w:t>MP</w:t>
            </w:r>
          </w:p>
        </w:tc>
        <w:tc>
          <w:tcPr>
            <w:tcW w:w="6548" w:type="dxa"/>
          </w:tcPr>
          <w:p w14:paraId="67A3FA3D" w14:textId="77777777" w:rsidR="00474366" w:rsidRPr="00FA10EB" w:rsidRDefault="00474366">
            <w:pPr>
              <w:rPr>
                <w:rFonts w:eastAsia="MS Mincho"/>
                <w:color w:val="000000" w:themeColor="text1"/>
              </w:rPr>
            </w:pPr>
            <w:r w:rsidRPr="00FA10EB">
              <w:rPr>
                <w:rFonts w:eastAsia="MS Mincho"/>
                <w:color w:val="000000" w:themeColor="text1"/>
              </w:rPr>
              <w:t>Initial Document</w:t>
            </w:r>
          </w:p>
        </w:tc>
      </w:tr>
      <w:tr w:rsidR="00474366" w:rsidRPr="00FA10EB" w14:paraId="50DE100C" w14:textId="77777777" w:rsidTr="003B6586">
        <w:tc>
          <w:tcPr>
            <w:tcW w:w="1098" w:type="dxa"/>
          </w:tcPr>
          <w:p w14:paraId="2D9344B4" w14:textId="77777777" w:rsidR="00474366" w:rsidRPr="00FA10EB" w:rsidRDefault="00496E90">
            <w:pPr>
              <w:rPr>
                <w:rFonts w:eastAsia="MS Mincho"/>
                <w:color w:val="000000" w:themeColor="text1"/>
              </w:rPr>
            </w:pPr>
            <w:r w:rsidRPr="00FA10EB">
              <w:rPr>
                <w:rFonts w:eastAsia="MS Mincho"/>
                <w:color w:val="000000" w:themeColor="text1"/>
              </w:rPr>
              <w:t>2</w:t>
            </w:r>
          </w:p>
        </w:tc>
        <w:tc>
          <w:tcPr>
            <w:tcW w:w="1080" w:type="dxa"/>
          </w:tcPr>
          <w:p w14:paraId="05BF8463" w14:textId="77777777" w:rsidR="00474366" w:rsidRPr="00FA10EB" w:rsidRDefault="00496E90">
            <w:pPr>
              <w:rPr>
                <w:rFonts w:eastAsia="MS Mincho"/>
                <w:color w:val="000000" w:themeColor="text1"/>
              </w:rPr>
            </w:pPr>
            <w:r w:rsidRPr="00FA10EB">
              <w:rPr>
                <w:rFonts w:eastAsia="MS Mincho"/>
                <w:color w:val="000000" w:themeColor="text1"/>
              </w:rPr>
              <w:t>12/06/12</w:t>
            </w:r>
          </w:p>
        </w:tc>
        <w:tc>
          <w:tcPr>
            <w:tcW w:w="1080" w:type="dxa"/>
          </w:tcPr>
          <w:p w14:paraId="1F467906" w14:textId="77777777" w:rsidR="00474366" w:rsidRPr="00FA10EB" w:rsidRDefault="00496E90">
            <w:pPr>
              <w:rPr>
                <w:rFonts w:eastAsia="MS Mincho"/>
                <w:color w:val="000000" w:themeColor="text1"/>
              </w:rPr>
            </w:pPr>
            <w:r w:rsidRPr="00FA10EB">
              <w:rPr>
                <w:rFonts w:eastAsia="MS Mincho"/>
                <w:color w:val="000000" w:themeColor="text1"/>
              </w:rPr>
              <w:t>MD</w:t>
            </w:r>
          </w:p>
        </w:tc>
        <w:tc>
          <w:tcPr>
            <w:tcW w:w="6548" w:type="dxa"/>
          </w:tcPr>
          <w:p w14:paraId="6D9D915A" w14:textId="77777777" w:rsidR="00474366" w:rsidRPr="00FA10EB" w:rsidRDefault="00496E90">
            <w:pPr>
              <w:rPr>
                <w:rFonts w:eastAsia="MS Mincho"/>
                <w:color w:val="000000" w:themeColor="text1"/>
              </w:rPr>
            </w:pPr>
            <w:r w:rsidRPr="00FA10EB">
              <w:rPr>
                <w:rFonts w:eastAsia="MS Mincho"/>
                <w:color w:val="000000" w:themeColor="text1"/>
              </w:rPr>
              <w:t>Finishing Document</w:t>
            </w:r>
          </w:p>
        </w:tc>
      </w:tr>
      <w:tr w:rsidR="00474366" w:rsidRPr="00FA10EB" w14:paraId="1A22DE9B" w14:textId="77777777" w:rsidTr="003B6586">
        <w:tc>
          <w:tcPr>
            <w:tcW w:w="1098" w:type="dxa"/>
          </w:tcPr>
          <w:p w14:paraId="721A7AFE" w14:textId="77777777" w:rsidR="00474366" w:rsidRPr="00FA10EB" w:rsidRDefault="00474366">
            <w:pPr>
              <w:rPr>
                <w:rFonts w:eastAsia="MS Mincho"/>
                <w:color w:val="000000" w:themeColor="text1"/>
              </w:rPr>
            </w:pPr>
          </w:p>
        </w:tc>
        <w:tc>
          <w:tcPr>
            <w:tcW w:w="1080" w:type="dxa"/>
          </w:tcPr>
          <w:p w14:paraId="7CED4BEB" w14:textId="77777777" w:rsidR="00474366" w:rsidRPr="00FA10EB" w:rsidRDefault="00474366">
            <w:pPr>
              <w:rPr>
                <w:rFonts w:eastAsia="MS Mincho"/>
                <w:color w:val="000000" w:themeColor="text1"/>
              </w:rPr>
            </w:pPr>
          </w:p>
        </w:tc>
        <w:tc>
          <w:tcPr>
            <w:tcW w:w="1080" w:type="dxa"/>
          </w:tcPr>
          <w:p w14:paraId="36867B12" w14:textId="77777777" w:rsidR="00474366" w:rsidRPr="00FA10EB" w:rsidRDefault="00474366">
            <w:pPr>
              <w:rPr>
                <w:rFonts w:eastAsia="MS Mincho"/>
                <w:color w:val="000000" w:themeColor="text1"/>
              </w:rPr>
            </w:pPr>
          </w:p>
        </w:tc>
        <w:tc>
          <w:tcPr>
            <w:tcW w:w="6548" w:type="dxa"/>
          </w:tcPr>
          <w:p w14:paraId="602C2F63" w14:textId="77777777" w:rsidR="00474366" w:rsidRPr="00FA10EB" w:rsidRDefault="00474366">
            <w:pPr>
              <w:rPr>
                <w:rFonts w:eastAsia="MS Mincho"/>
                <w:color w:val="000000" w:themeColor="text1"/>
              </w:rPr>
            </w:pPr>
          </w:p>
        </w:tc>
      </w:tr>
      <w:tr w:rsidR="00474366" w:rsidRPr="00FA10EB" w14:paraId="38D08C02" w14:textId="77777777" w:rsidTr="003B6586">
        <w:tc>
          <w:tcPr>
            <w:tcW w:w="1098" w:type="dxa"/>
          </w:tcPr>
          <w:p w14:paraId="46C29A87" w14:textId="77777777" w:rsidR="00474366" w:rsidRPr="00FA10EB" w:rsidRDefault="00474366">
            <w:pPr>
              <w:rPr>
                <w:rFonts w:eastAsia="MS Mincho"/>
                <w:color w:val="000000" w:themeColor="text1"/>
              </w:rPr>
            </w:pPr>
          </w:p>
        </w:tc>
        <w:tc>
          <w:tcPr>
            <w:tcW w:w="1080" w:type="dxa"/>
          </w:tcPr>
          <w:p w14:paraId="32AF0C0E" w14:textId="77777777" w:rsidR="00474366" w:rsidRPr="00FA10EB" w:rsidRDefault="00474366">
            <w:pPr>
              <w:rPr>
                <w:rFonts w:eastAsia="MS Mincho"/>
                <w:color w:val="000000" w:themeColor="text1"/>
              </w:rPr>
            </w:pPr>
          </w:p>
        </w:tc>
        <w:tc>
          <w:tcPr>
            <w:tcW w:w="1080" w:type="dxa"/>
          </w:tcPr>
          <w:p w14:paraId="006E34DB" w14:textId="77777777" w:rsidR="00474366" w:rsidRPr="00FA10EB" w:rsidRDefault="00474366">
            <w:pPr>
              <w:rPr>
                <w:rFonts w:eastAsia="MS Mincho"/>
                <w:color w:val="000000" w:themeColor="text1"/>
              </w:rPr>
            </w:pPr>
          </w:p>
        </w:tc>
        <w:tc>
          <w:tcPr>
            <w:tcW w:w="6548" w:type="dxa"/>
          </w:tcPr>
          <w:p w14:paraId="1EEE58C7" w14:textId="77777777" w:rsidR="00474366" w:rsidRPr="00FA10EB" w:rsidRDefault="00474366">
            <w:pPr>
              <w:rPr>
                <w:rFonts w:eastAsia="MS Mincho"/>
                <w:color w:val="000000" w:themeColor="text1"/>
              </w:rPr>
            </w:pPr>
          </w:p>
        </w:tc>
      </w:tr>
      <w:tr w:rsidR="00474366" w:rsidRPr="00FA10EB" w14:paraId="0753B3A7" w14:textId="77777777" w:rsidTr="003B6586">
        <w:tc>
          <w:tcPr>
            <w:tcW w:w="1098" w:type="dxa"/>
          </w:tcPr>
          <w:p w14:paraId="3397F32B" w14:textId="77777777" w:rsidR="00474366" w:rsidRPr="00FA10EB" w:rsidRDefault="00474366">
            <w:pPr>
              <w:rPr>
                <w:rFonts w:eastAsia="MS Mincho"/>
                <w:color w:val="000000" w:themeColor="text1"/>
              </w:rPr>
            </w:pPr>
          </w:p>
        </w:tc>
        <w:tc>
          <w:tcPr>
            <w:tcW w:w="1080" w:type="dxa"/>
          </w:tcPr>
          <w:p w14:paraId="675890E2" w14:textId="77777777" w:rsidR="00474366" w:rsidRPr="00FA10EB" w:rsidRDefault="00474366">
            <w:pPr>
              <w:rPr>
                <w:rFonts w:eastAsia="MS Mincho"/>
                <w:color w:val="000000" w:themeColor="text1"/>
              </w:rPr>
            </w:pPr>
          </w:p>
        </w:tc>
        <w:tc>
          <w:tcPr>
            <w:tcW w:w="1080" w:type="dxa"/>
          </w:tcPr>
          <w:p w14:paraId="4BBB2D41" w14:textId="77777777" w:rsidR="00474366" w:rsidRPr="00FA10EB" w:rsidRDefault="00474366">
            <w:pPr>
              <w:rPr>
                <w:rFonts w:eastAsia="MS Mincho"/>
                <w:color w:val="000000" w:themeColor="text1"/>
              </w:rPr>
            </w:pPr>
          </w:p>
        </w:tc>
        <w:tc>
          <w:tcPr>
            <w:tcW w:w="6548" w:type="dxa"/>
          </w:tcPr>
          <w:p w14:paraId="66C3F9D1" w14:textId="77777777" w:rsidR="00474366" w:rsidRPr="00FA10EB" w:rsidRDefault="00474366">
            <w:pPr>
              <w:rPr>
                <w:rFonts w:eastAsia="MS Mincho"/>
                <w:color w:val="000000" w:themeColor="text1"/>
              </w:rPr>
            </w:pPr>
          </w:p>
        </w:tc>
      </w:tr>
      <w:tr w:rsidR="00474366" w:rsidRPr="00FA10EB" w14:paraId="5DB996E1" w14:textId="77777777" w:rsidTr="003B6586">
        <w:tc>
          <w:tcPr>
            <w:tcW w:w="1098" w:type="dxa"/>
          </w:tcPr>
          <w:p w14:paraId="311FB049" w14:textId="77777777" w:rsidR="00474366" w:rsidRPr="00FA10EB" w:rsidRDefault="00474366">
            <w:pPr>
              <w:rPr>
                <w:rFonts w:eastAsia="MS Mincho"/>
                <w:color w:val="000000" w:themeColor="text1"/>
              </w:rPr>
            </w:pPr>
          </w:p>
        </w:tc>
        <w:tc>
          <w:tcPr>
            <w:tcW w:w="1080" w:type="dxa"/>
          </w:tcPr>
          <w:p w14:paraId="27BAB737" w14:textId="77777777" w:rsidR="00474366" w:rsidRPr="00FA10EB" w:rsidRDefault="00474366">
            <w:pPr>
              <w:rPr>
                <w:rFonts w:eastAsia="MS Mincho"/>
                <w:color w:val="000000" w:themeColor="text1"/>
              </w:rPr>
            </w:pPr>
          </w:p>
        </w:tc>
        <w:tc>
          <w:tcPr>
            <w:tcW w:w="1080" w:type="dxa"/>
          </w:tcPr>
          <w:p w14:paraId="41137287" w14:textId="77777777" w:rsidR="00474366" w:rsidRPr="00FA10EB" w:rsidRDefault="00474366">
            <w:pPr>
              <w:rPr>
                <w:rFonts w:eastAsia="MS Mincho"/>
                <w:color w:val="000000" w:themeColor="text1"/>
              </w:rPr>
            </w:pPr>
          </w:p>
        </w:tc>
        <w:tc>
          <w:tcPr>
            <w:tcW w:w="6548" w:type="dxa"/>
          </w:tcPr>
          <w:p w14:paraId="221D6BB4" w14:textId="77777777" w:rsidR="00474366" w:rsidRPr="00FA10EB" w:rsidRDefault="00474366">
            <w:pPr>
              <w:rPr>
                <w:rFonts w:eastAsia="MS Mincho"/>
                <w:color w:val="000000" w:themeColor="text1"/>
              </w:rPr>
            </w:pPr>
          </w:p>
        </w:tc>
      </w:tr>
      <w:tr w:rsidR="00474366" w:rsidRPr="00FA10EB" w14:paraId="6678C4A5" w14:textId="77777777" w:rsidTr="003B6586">
        <w:tc>
          <w:tcPr>
            <w:tcW w:w="1098" w:type="dxa"/>
          </w:tcPr>
          <w:p w14:paraId="33DE224F" w14:textId="77777777" w:rsidR="00474366" w:rsidRPr="00FA10EB" w:rsidRDefault="00474366">
            <w:pPr>
              <w:rPr>
                <w:rFonts w:eastAsia="MS Mincho"/>
                <w:color w:val="000000" w:themeColor="text1"/>
              </w:rPr>
            </w:pPr>
          </w:p>
        </w:tc>
        <w:tc>
          <w:tcPr>
            <w:tcW w:w="1080" w:type="dxa"/>
          </w:tcPr>
          <w:p w14:paraId="6BD7121B" w14:textId="77777777" w:rsidR="00474366" w:rsidRPr="00FA10EB" w:rsidRDefault="00474366">
            <w:pPr>
              <w:rPr>
                <w:rFonts w:eastAsia="MS Mincho"/>
                <w:color w:val="000000" w:themeColor="text1"/>
              </w:rPr>
            </w:pPr>
          </w:p>
        </w:tc>
        <w:tc>
          <w:tcPr>
            <w:tcW w:w="1080" w:type="dxa"/>
          </w:tcPr>
          <w:p w14:paraId="34DE74BE" w14:textId="77777777" w:rsidR="00474366" w:rsidRPr="00FA10EB" w:rsidRDefault="00474366">
            <w:pPr>
              <w:rPr>
                <w:rFonts w:eastAsia="MS Mincho"/>
                <w:color w:val="000000" w:themeColor="text1"/>
              </w:rPr>
            </w:pPr>
          </w:p>
        </w:tc>
        <w:tc>
          <w:tcPr>
            <w:tcW w:w="6548" w:type="dxa"/>
          </w:tcPr>
          <w:p w14:paraId="55317C42" w14:textId="77777777" w:rsidR="00474366" w:rsidRPr="00FA10EB" w:rsidRDefault="00474366">
            <w:pPr>
              <w:rPr>
                <w:rFonts w:eastAsia="MS Mincho"/>
                <w:color w:val="000000" w:themeColor="text1"/>
              </w:rPr>
            </w:pPr>
          </w:p>
        </w:tc>
      </w:tr>
      <w:tr w:rsidR="00474366" w:rsidRPr="00FA10EB" w14:paraId="28E23F1A" w14:textId="77777777" w:rsidTr="003B6586">
        <w:tc>
          <w:tcPr>
            <w:tcW w:w="1098" w:type="dxa"/>
          </w:tcPr>
          <w:p w14:paraId="421CD185" w14:textId="77777777" w:rsidR="00474366" w:rsidRPr="00FA10EB" w:rsidRDefault="00474366">
            <w:pPr>
              <w:rPr>
                <w:rFonts w:eastAsia="MS Mincho"/>
                <w:color w:val="000000" w:themeColor="text1"/>
              </w:rPr>
            </w:pPr>
          </w:p>
        </w:tc>
        <w:tc>
          <w:tcPr>
            <w:tcW w:w="1080" w:type="dxa"/>
          </w:tcPr>
          <w:p w14:paraId="669EC484" w14:textId="77777777" w:rsidR="00474366" w:rsidRPr="00FA10EB" w:rsidRDefault="00474366">
            <w:pPr>
              <w:rPr>
                <w:rFonts w:eastAsia="MS Mincho"/>
                <w:color w:val="000000" w:themeColor="text1"/>
              </w:rPr>
            </w:pPr>
          </w:p>
        </w:tc>
        <w:tc>
          <w:tcPr>
            <w:tcW w:w="1080" w:type="dxa"/>
          </w:tcPr>
          <w:p w14:paraId="73E5D6B0" w14:textId="77777777" w:rsidR="00474366" w:rsidRPr="00FA10EB" w:rsidRDefault="00474366">
            <w:pPr>
              <w:rPr>
                <w:rFonts w:eastAsia="MS Mincho"/>
                <w:color w:val="000000" w:themeColor="text1"/>
              </w:rPr>
            </w:pPr>
          </w:p>
        </w:tc>
        <w:tc>
          <w:tcPr>
            <w:tcW w:w="6548" w:type="dxa"/>
          </w:tcPr>
          <w:p w14:paraId="536A1CDD" w14:textId="77777777" w:rsidR="00474366" w:rsidRPr="00FA10EB" w:rsidRDefault="00474366">
            <w:pPr>
              <w:rPr>
                <w:rFonts w:eastAsia="MS Mincho"/>
                <w:color w:val="000000" w:themeColor="text1"/>
              </w:rPr>
            </w:pPr>
          </w:p>
        </w:tc>
      </w:tr>
      <w:tr w:rsidR="00474366" w:rsidRPr="00FA10EB" w14:paraId="46CCFCF3" w14:textId="77777777" w:rsidTr="003B6586">
        <w:tc>
          <w:tcPr>
            <w:tcW w:w="1098" w:type="dxa"/>
          </w:tcPr>
          <w:p w14:paraId="0A9B82BE" w14:textId="77777777" w:rsidR="00474366" w:rsidRPr="00FA10EB" w:rsidRDefault="00474366">
            <w:pPr>
              <w:rPr>
                <w:rFonts w:eastAsia="MS Mincho"/>
                <w:color w:val="000000" w:themeColor="text1"/>
              </w:rPr>
            </w:pPr>
          </w:p>
        </w:tc>
        <w:tc>
          <w:tcPr>
            <w:tcW w:w="1080" w:type="dxa"/>
          </w:tcPr>
          <w:p w14:paraId="0AF372A4" w14:textId="77777777" w:rsidR="00474366" w:rsidRPr="00FA10EB" w:rsidRDefault="00474366">
            <w:pPr>
              <w:rPr>
                <w:rFonts w:eastAsia="MS Mincho"/>
                <w:color w:val="000000" w:themeColor="text1"/>
              </w:rPr>
            </w:pPr>
          </w:p>
        </w:tc>
        <w:tc>
          <w:tcPr>
            <w:tcW w:w="1080" w:type="dxa"/>
          </w:tcPr>
          <w:p w14:paraId="3881B939" w14:textId="77777777" w:rsidR="00474366" w:rsidRPr="00FA10EB" w:rsidRDefault="00474366">
            <w:pPr>
              <w:rPr>
                <w:rFonts w:eastAsia="MS Mincho"/>
                <w:color w:val="000000" w:themeColor="text1"/>
              </w:rPr>
            </w:pPr>
          </w:p>
        </w:tc>
        <w:tc>
          <w:tcPr>
            <w:tcW w:w="6548" w:type="dxa"/>
          </w:tcPr>
          <w:p w14:paraId="63AB89A9" w14:textId="77777777" w:rsidR="00474366" w:rsidRPr="00FA10EB" w:rsidRDefault="00474366">
            <w:pPr>
              <w:rPr>
                <w:rFonts w:eastAsia="MS Mincho"/>
                <w:color w:val="000000" w:themeColor="text1"/>
              </w:rPr>
            </w:pPr>
          </w:p>
        </w:tc>
      </w:tr>
      <w:tr w:rsidR="00474366" w:rsidRPr="00FA10EB" w14:paraId="3CE3A62C" w14:textId="77777777" w:rsidTr="003B6586">
        <w:tc>
          <w:tcPr>
            <w:tcW w:w="1098" w:type="dxa"/>
          </w:tcPr>
          <w:p w14:paraId="4110C6FA" w14:textId="77777777" w:rsidR="00474366" w:rsidRPr="00FA10EB" w:rsidRDefault="00474366">
            <w:pPr>
              <w:rPr>
                <w:rFonts w:eastAsia="MS Mincho"/>
                <w:color w:val="000000" w:themeColor="text1"/>
              </w:rPr>
            </w:pPr>
          </w:p>
        </w:tc>
        <w:tc>
          <w:tcPr>
            <w:tcW w:w="1080" w:type="dxa"/>
          </w:tcPr>
          <w:p w14:paraId="3BAE3059" w14:textId="77777777" w:rsidR="00474366" w:rsidRPr="00FA10EB" w:rsidRDefault="00474366">
            <w:pPr>
              <w:rPr>
                <w:rFonts w:eastAsia="MS Mincho"/>
                <w:color w:val="000000" w:themeColor="text1"/>
              </w:rPr>
            </w:pPr>
          </w:p>
        </w:tc>
        <w:tc>
          <w:tcPr>
            <w:tcW w:w="1080" w:type="dxa"/>
          </w:tcPr>
          <w:p w14:paraId="2481A3C5" w14:textId="77777777" w:rsidR="00474366" w:rsidRPr="00FA10EB" w:rsidRDefault="00474366">
            <w:pPr>
              <w:rPr>
                <w:rFonts w:eastAsia="MS Mincho"/>
                <w:color w:val="000000" w:themeColor="text1"/>
              </w:rPr>
            </w:pPr>
          </w:p>
        </w:tc>
        <w:tc>
          <w:tcPr>
            <w:tcW w:w="6548" w:type="dxa"/>
          </w:tcPr>
          <w:p w14:paraId="1C748373" w14:textId="77777777" w:rsidR="00474366" w:rsidRPr="00FA10EB" w:rsidRDefault="00474366">
            <w:pPr>
              <w:rPr>
                <w:rFonts w:eastAsia="MS Mincho"/>
                <w:color w:val="000000" w:themeColor="text1"/>
              </w:rPr>
            </w:pPr>
          </w:p>
        </w:tc>
      </w:tr>
      <w:tr w:rsidR="00474366" w:rsidRPr="00FA10EB" w14:paraId="0DF05167" w14:textId="77777777" w:rsidTr="003B6586">
        <w:tc>
          <w:tcPr>
            <w:tcW w:w="1098" w:type="dxa"/>
          </w:tcPr>
          <w:p w14:paraId="046AC632" w14:textId="77777777" w:rsidR="00474366" w:rsidRPr="00FA10EB" w:rsidRDefault="00474366">
            <w:pPr>
              <w:rPr>
                <w:rFonts w:eastAsia="MS Mincho"/>
                <w:color w:val="000000" w:themeColor="text1"/>
              </w:rPr>
            </w:pPr>
          </w:p>
        </w:tc>
        <w:tc>
          <w:tcPr>
            <w:tcW w:w="1080" w:type="dxa"/>
          </w:tcPr>
          <w:p w14:paraId="0F422856" w14:textId="77777777" w:rsidR="00474366" w:rsidRPr="00FA10EB" w:rsidRDefault="00474366">
            <w:pPr>
              <w:rPr>
                <w:rFonts w:eastAsia="MS Mincho"/>
                <w:color w:val="000000" w:themeColor="text1"/>
              </w:rPr>
            </w:pPr>
          </w:p>
        </w:tc>
        <w:tc>
          <w:tcPr>
            <w:tcW w:w="1080" w:type="dxa"/>
          </w:tcPr>
          <w:p w14:paraId="7812193F" w14:textId="77777777" w:rsidR="00474366" w:rsidRPr="00FA10EB" w:rsidRDefault="00474366">
            <w:pPr>
              <w:rPr>
                <w:rFonts w:eastAsia="MS Mincho"/>
                <w:color w:val="000000" w:themeColor="text1"/>
              </w:rPr>
            </w:pPr>
          </w:p>
        </w:tc>
        <w:tc>
          <w:tcPr>
            <w:tcW w:w="6548" w:type="dxa"/>
          </w:tcPr>
          <w:p w14:paraId="695F73F4" w14:textId="77777777" w:rsidR="00474366" w:rsidRPr="00FA10EB" w:rsidRDefault="00474366">
            <w:pPr>
              <w:rPr>
                <w:rFonts w:eastAsia="MS Mincho"/>
                <w:color w:val="000000" w:themeColor="text1"/>
              </w:rPr>
            </w:pPr>
          </w:p>
        </w:tc>
      </w:tr>
      <w:tr w:rsidR="00474366" w:rsidRPr="00FA10EB" w14:paraId="7FDB2DC2" w14:textId="77777777" w:rsidTr="003B6586">
        <w:tc>
          <w:tcPr>
            <w:tcW w:w="1098" w:type="dxa"/>
          </w:tcPr>
          <w:p w14:paraId="576F9643" w14:textId="77777777" w:rsidR="00474366" w:rsidRPr="00FA10EB" w:rsidRDefault="00474366">
            <w:pPr>
              <w:rPr>
                <w:rFonts w:eastAsia="MS Mincho"/>
                <w:color w:val="000000" w:themeColor="text1"/>
              </w:rPr>
            </w:pPr>
          </w:p>
        </w:tc>
        <w:tc>
          <w:tcPr>
            <w:tcW w:w="1080" w:type="dxa"/>
          </w:tcPr>
          <w:p w14:paraId="6EE46ADE" w14:textId="77777777" w:rsidR="00474366" w:rsidRPr="00FA10EB" w:rsidRDefault="00474366">
            <w:pPr>
              <w:rPr>
                <w:rFonts w:eastAsia="MS Mincho"/>
                <w:color w:val="000000" w:themeColor="text1"/>
              </w:rPr>
            </w:pPr>
          </w:p>
        </w:tc>
        <w:tc>
          <w:tcPr>
            <w:tcW w:w="1080" w:type="dxa"/>
          </w:tcPr>
          <w:p w14:paraId="4BE4C161" w14:textId="77777777" w:rsidR="00474366" w:rsidRPr="00FA10EB" w:rsidRDefault="00474366">
            <w:pPr>
              <w:rPr>
                <w:rFonts w:eastAsia="MS Mincho"/>
                <w:color w:val="000000" w:themeColor="text1"/>
              </w:rPr>
            </w:pPr>
          </w:p>
        </w:tc>
        <w:tc>
          <w:tcPr>
            <w:tcW w:w="6548" w:type="dxa"/>
          </w:tcPr>
          <w:p w14:paraId="21DB9476" w14:textId="77777777" w:rsidR="00474366" w:rsidRPr="00FA10EB" w:rsidRDefault="00474366">
            <w:pPr>
              <w:rPr>
                <w:rFonts w:eastAsia="MS Mincho"/>
                <w:color w:val="000000" w:themeColor="text1"/>
              </w:rPr>
            </w:pPr>
          </w:p>
        </w:tc>
      </w:tr>
    </w:tbl>
    <w:p w14:paraId="167762D7" w14:textId="77777777" w:rsidR="00474366" w:rsidRPr="00FA10EB" w:rsidRDefault="00474366">
      <w:pPr>
        <w:rPr>
          <w:rFonts w:eastAsia="MS Mincho"/>
          <w:color w:val="000000" w:themeColor="text1"/>
        </w:rPr>
      </w:pPr>
    </w:p>
    <w:p w14:paraId="7D179337" w14:textId="77777777" w:rsidR="00474366" w:rsidRPr="00FA10EB" w:rsidRDefault="00474366">
      <w:pPr>
        <w:rPr>
          <w:rFonts w:eastAsia="MS Mincho"/>
          <w:color w:val="000000" w:themeColor="text1"/>
        </w:rPr>
      </w:pPr>
    </w:p>
    <w:p w14:paraId="0C779F44" w14:textId="77777777" w:rsidR="00474366" w:rsidRPr="00FA10EB" w:rsidRDefault="00474366">
      <w:pPr>
        <w:ind w:left="360"/>
        <w:rPr>
          <w:rFonts w:eastAsia="MS Mincho"/>
          <w:color w:val="000000" w:themeColor="text1"/>
        </w:rPr>
      </w:pPr>
    </w:p>
    <w:p w14:paraId="6425B7F6" w14:textId="77777777" w:rsidR="00474366" w:rsidRPr="00FA10EB" w:rsidRDefault="00474366">
      <w:pPr>
        <w:ind w:left="360"/>
        <w:rPr>
          <w:rFonts w:eastAsia="MS Mincho"/>
          <w:color w:val="000000" w:themeColor="text1"/>
        </w:rPr>
      </w:pPr>
    </w:p>
    <w:p w14:paraId="160F446B" w14:textId="77777777" w:rsidR="00474366" w:rsidRPr="00FA10EB" w:rsidRDefault="00474366">
      <w:pPr>
        <w:pStyle w:val="NewTitle"/>
        <w:rPr>
          <w:rFonts w:eastAsia="MS Mincho"/>
          <w:color w:val="000000" w:themeColor="text1"/>
        </w:rPr>
      </w:pPr>
      <w:r w:rsidRPr="00FA10EB">
        <w:rPr>
          <w:rFonts w:eastAsia="MS Mincho"/>
          <w:color w:val="000000" w:themeColor="text1"/>
        </w:rPr>
        <w:lastRenderedPageBreak/>
        <w:t>Table of Contents</w:t>
      </w:r>
    </w:p>
    <w:p w14:paraId="62C06D7F" w14:textId="77777777" w:rsidR="00A909C7" w:rsidRPr="00FA10EB" w:rsidRDefault="00BB52AA">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b w:val="0"/>
          <w:caps/>
          <w:color w:val="000000" w:themeColor="text1"/>
        </w:rPr>
        <w:fldChar w:fldCharType="begin"/>
      </w:r>
      <w:r w:rsidR="00A43F9B" w:rsidRPr="00FA10EB">
        <w:rPr>
          <w:b w:val="0"/>
          <w:caps/>
          <w:color w:val="000000" w:themeColor="text1"/>
        </w:rPr>
        <w:instrText xml:space="preserve"> TOC \o "2-2" \h \z \t "Heading 1,1,Title,1" </w:instrText>
      </w:r>
      <w:r w:rsidRPr="00FA10EB">
        <w:rPr>
          <w:b w:val="0"/>
          <w:caps/>
          <w:color w:val="000000" w:themeColor="text1"/>
        </w:rPr>
        <w:fldChar w:fldCharType="separate"/>
      </w:r>
      <w:r w:rsidR="00A909C7" w:rsidRPr="00FA10EB">
        <w:rPr>
          <w:rFonts w:eastAsia="MS Mincho"/>
          <w:noProof/>
          <w:color w:val="000000" w:themeColor="text1"/>
        </w:rPr>
        <w:t>1</w:t>
      </w:r>
      <w:r w:rsidR="00A909C7" w:rsidRPr="00FA10EB">
        <w:rPr>
          <w:rFonts w:ascii="Cambria" w:eastAsia="ＭＳ 明朝" w:hAnsi="Cambria"/>
          <w:b w:val="0"/>
          <w:noProof/>
          <w:color w:val="000000" w:themeColor="text1"/>
          <w:sz w:val="24"/>
          <w:szCs w:val="24"/>
          <w:lang w:eastAsia="ja-JP"/>
        </w:rPr>
        <w:tab/>
      </w:r>
      <w:r w:rsidR="00A909C7" w:rsidRPr="00FA10EB">
        <w:rPr>
          <w:rFonts w:eastAsia="MS Mincho"/>
          <w:noProof/>
          <w:color w:val="000000" w:themeColor="text1"/>
        </w:rPr>
        <w:t>Introduction</w:t>
      </w:r>
      <w:r w:rsidR="00A909C7" w:rsidRPr="00FA10EB">
        <w:rPr>
          <w:noProof/>
          <w:color w:val="000000" w:themeColor="text1"/>
        </w:rPr>
        <w:tab/>
      </w:r>
      <w:r w:rsidR="00A909C7" w:rsidRPr="00FA10EB">
        <w:rPr>
          <w:noProof/>
          <w:color w:val="000000" w:themeColor="text1"/>
        </w:rPr>
        <w:fldChar w:fldCharType="begin"/>
      </w:r>
      <w:r w:rsidR="00A909C7" w:rsidRPr="00FA10EB">
        <w:rPr>
          <w:noProof/>
          <w:color w:val="000000" w:themeColor="text1"/>
        </w:rPr>
        <w:instrText xml:space="preserve"> PAGEREF _Toc206736840 \h </w:instrText>
      </w:r>
      <w:r w:rsidR="00A909C7" w:rsidRPr="00FA10EB">
        <w:rPr>
          <w:noProof/>
          <w:color w:val="000000" w:themeColor="text1"/>
        </w:rPr>
      </w:r>
      <w:r w:rsidR="00A909C7" w:rsidRPr="00FA10EB">
        <w:rPr>
          <w:noProof/>
          <w:color w:val="000000" w:themeColor="text1"/>
        </w:rPr>
        <w:fldChar w:fldCharType="separate"/>
      </w:r>
      <w:r w:rsidR="00A909C7" w:rsidRPr="00FA10EB">
        <w:rPr>
          <w:noProof/>
          <w:color w:val="000000" w:themeColor="text1"/>
        </w:rPr>
        <w:t>3</w:t>
      </w:r>
      <w:r w:rsidR="00A909C7" w:rsidRPr="00FA10EB">
        <w:rPr>
          <w:noProof/>
          <w:color w:val="000000" w:themeColor="text1"/>
        </w:rPr>
        <w:fldChar w:fldCharType="end"/>
      </w:r>
    </w:p>
    <w:p w14:paraId="0B359CEC"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1.1</w:t>
      </w:r>
      <w:r w:rsidRPr="00FA10EB">
        <w:rPr>
          <w:rFonts w:ascii="Cambria" w:eastAsia="ＭＳ 明朝" w:hAnsi="Cambria"/>
          <w:noProof/>
          <w:color w:val="000000" w:themeColor="text1"/>
          <w:sz w:val="24"/>
          <w:szCs w:val="24"/>
          <w:lang w:eastAsia="ja-JP"/>
        </w:rPr>
        <w:tab/>
      </w:r>
      <w:r w:rsidRPr="00FA10EB">
        <w:rPr>
          <w:noProof/>
          <w:color w:val="000000" w:themeColor="text1"/>
        </w:rPr>
        <w:t>Purpose</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_Toc206736841 \h </w:instrText>
      </w:r>
      <w:r w:rsidRPr="00FA10EB">
        <w:rPr>
          <w:noProof/>
          <w:color w:val="000000" w:themeColor="text1"/>
        </w:rPr>
      </w:r>
      <w:r w:rsidRPr="00FA10EB">
        <w:rPr>
          <w:noProof/>
          <w:color w:val="000000" w:themeColor="text1"/>
        </w:rPr>
        <w:fldChar w:fldCharType="separate"/>
      </w:r>
      <w:r w:rsidRPr="00FA10EB">
        <w:rPr>
          <w:noProof/>
          <w:color w:val="000000" w:themeColor="text1"/>
        </w:rPr>
        <w:t>3</w:t>
      </w:r>
      <w:r w:rsidRPr="00FA10EB">
        <w:rPr>
          <w:noProof/>
          <w:color w:val="000000" w:themeColor="text1"/>
        </w:rPr>
        <w:fldChar w:fldCharType="end"/>
      </w:r>
    </w:p>
    <w:p w14:paraId="22D1BFE9"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1.2</w:t>
      </w:r>
      <w:r w:rsidRPr="00FA10EB">
        <w:rPr>
          <w:rFonts w:ascii="Cambria" w:eastAsia="ＭＳ 明朝" w:hAnsi="Cambria"/>
          <w:noProof/>
          <w:color w:val="000000" w:themeColor="text1"/>
          <w:sz w:val="24"/>
          <w:szCs w:val="24"/>
          <w:lang w:eastAsia="ja-JP"/>
        </w:rPr>
        <w:tab/>
      </w:r>
      <w:r w:rsidRPr="00FA10EB">
        <w:rPr>
          <w:noProof/>
          <w:color w:val="000000" w:themeColor="text1"/>
        </w:rPr>
        <w:t>Scope</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_Toc206736842 \h </w:instrText>
      </w:r>
      <w:r w:rsidRPr="00FA10EB">
        <w:rPr>
          <w:noProof/>
          <w:color w:val="000000" w:themeColor="text1"/>
        </w:rPr>
      </w:r>
      <w:r w:rsidRPr="00FA10EB">
        <w:rPr>
          <w:noProof/>
          <w:color w:val="000000" w:themeColor="text1"/>
        </w:rPr>
        <w:fldChar w:fldCharType="separate"/>
      </w:r>
      <w:r w:rsidRPr="00FA10EB">
        <w:rPr>
          <w:noProof/>
          <w:color w:val="000000" w:themeColor="text1"/>
        </w:rPr>
        <w:t>3</w:t>
      </w:r>
      <w:r w:rsidRPr="00FA10EB">
        <w:rPr>
          <w:noProof/>
          <w:color w:val="000000" w:themeColor="text1"/>
        </w:rPr>
        <w:fldChar w:fldCharType="end"/>
      </w:r>
    </w:p>
    <w:p w14:paraId="63BC0DA2"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1.3</w:t>
      </w:r>
      <w:r w:rsidRPr="00FA10EB">
        <w:rPr>
          <w:rFonts w:ascii="Cambria" w:eastAsia="ＭＳ 明朝" w:hAnsi="Cambria"/>
          <w:noProof/>
          <w:color w:val="000000" w:themeColor="text1"/>
          <w:sz w:val="24"/>
          <w:szCs w:val="24"/>
          <w:lang w:eastAsia="ja-JP"/>
        </w:rPr>
        <w:tab/>
      </w:r>
      <w:r w:rsidRPr="00FA10EB">
        <w:rPr>
          <w:noProof/>
          <w:color w:val="000000" w:themeColor="text1"/>
        </w:rPr>
        <w:t>Definitions, Acronyms, Abbreviations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_Toc206736843 \h </w:instrText>
      </w:r>
      <w:r w:rsidRPr="00FA10EB">
        <w:rPr>
          <w:noProof/>
          <w:color w:val="000000" w:themeColor="text1"/>
        </w:rPr>
      </w:r>
      <w:r w:rsidRPr="00FA10EB">
        <w:rPr>
          <w:noProof/>
          <w:color w:val="000000" w:themeColor="text1"/>
        </w:rPr>
        <w:fldChar w:fldCharType="separate"/>
      </w:r>
      <w:r w:rsidRPr="00FA10EB">
        <w:rPr>
          <w:noProof/>
          <w:color w:val="000000" w:themeColor="text1"/>
        </w:rPr>
        <w:t>3</w:t>
      </w:r>
      <w:r w:rsidRPr="00FA10EB">
        <w:rPr>
          <w:noProof/>
          <w:color w:val="000000" w:themeColor="text1"/>
        </w:rPr>
        <w:fldChar w:fldCharType="end"/>
      </w:r>
    </w:p>
    <w:p w14:paraId="4063DE56"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1.4</w:t>
      </w:r>
      <w:r w:rsidRPr="00FA10EB">
        <w:rPr>
          <w:rFonts w:ascii="Cambria" w:eastAsia="ＭＳ 明朝" w:hAnsi="Cambria"/>
          <w:noProof/>
          <w:color w:val="000000" w:themeColor="text1"/>
          <w:sz w:val="24"/>
          <w:szCs w:val="24"/>
          <w:lang w:eastAsia="ja-JP"/>
        </w:rPr>
        <w:tab/>
      </w:r>
      <w:r w:rsidRPr="00FA10EB">
        <w:rPr>
          <w:noProof/>
          <w:color w:val="000000" w:themeColor="text1"/>
        </w:rPr>
        <w:t>Design Goals  (based on Deliverables, Functional, Non-Functional, User-Interface Requirements)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_Toc206736844 \h </w:instrText>
      </w:r>
      <w:r w:rsidRPr="00FA10EB">
        <w:rPr>
          <w:noProof/>
          <w:color w:val="000000" w:themeColor="text1"/>
        </w:rPr>
      </w:r>
      <w:r w:rsidRPr="00FA10EB">
        <w:rPr>
          <w:noProof/>
          <w:color w:val="000000" w:themeColor="text1"/>
        </w:rPr>
        <w:fldChar w:fldCharType="separate"/>
      </w:r>
      <w:r w:rsidRPr="00FA10EB">
        <w:rPr>
          <w:noProof/>
          <w:color w:val="000000" w:themeColor="text1"/>
        </w:rPr>
        <w:t>3</w:t>
      </w:r>
      <w:r w:rsidRPr="00FA10EB">
        <w:rPr>
          <w:noProof/>
          <w:color w:val="000000" w:themeColor="text1"/>
        </w:rPr>
        <w:fldChar w:fldCharType="end"/>
      </w:r>
    </w:p>
    <w:p w14:paraId="525564F4"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2</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References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_Toc206736845 \h </w:instrText>
      </w:r>
      <w:r w:rsidRPr="00FA10EB">
        <w:rPr>
          <w:noProof/>
          <w:color w:val="000000" w:themeColor="text1"/>
        </w:rPr>
      </w:r>
      <w:r w:rsidRPr="00FA10EB">
        <w:rPr>
          <w:noProof/>
          <w:color w:val="000000" w:themeColor="text1"/>
        </w:rPr>
        <w:fldChar w:fldCharType="separate"/>
      </w:r>
      <w:r w:rsidRPr="00FA10EB">
        <w:rPr>
          <w:noProof/>
          <w:color w:val="000000" w:themeColor="text1"/>
        </w:rPr>
        <w:t>4</w:t>
      </w:r>
      <w:r w:rsidRPr="00FA10EB">
        <w:rPr>
          <w:noProof/>
          <w:color w:val="000000" w:themeColor="text1"/>
        </w:rPr>
        <w:fldChar w:fldCharType="end"/>
      </w:r>
    </w:p>
    <w:p w14:paraId="310ECB12"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3</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User Interface Description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_Toc206736846 \h </w:instrText>
      </w:r>
      <w:r w:rsidRPr="00FA10EB">
        <w:rPr>
          <w:noProof/>
          <w:color w:val="000000" w:themeColor="text1"/>
        </w:rPr>
      </w:r>
      <w:r w:rsidRPr="00FA10EB">
        <w:rPr>
          <w:noProof/>
          <w:color w:val="000000" w:themeColor="text1"/>
        </w:rPr>
        <w:fldChar w:fldCharType="separate"/>
      </w:r>
      <w:r w:rsidRPr="00FA10EB">
        <w:rPr>
          <w:noProof/>
          <w:color w:val="000000" w:themeColor="text1"/>
        </w:rPr>
        <w:t>5</w:t>
      </w:r>
      <w:r w:rsidRPr="00FA10EB">
        <w:rPr>
          <w:noProof/>
          <w:color w:val="000000" w:themeColor="text1"/>
        </w:rPr>
        <w:fldChar w:fldCharType="end"/>
      </w:r>
    </w:p>
    <w:p w14:paraId="1F9130A2"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4</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Decomposition Description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_Toc206736847 \h </w:instrText>
      </w:r>
      <w:r w:rsidRPr="00FA10EB">
        <w:rPr>
          <w:noProof/>
          <w:color w:val="000000" w:themeColor="text1"/>
        </w:rPr>
      </w:r>
      <w:r w:rsidRPr="00FA10EB">
        <w:rPr>
          <w:noProof/>
          <w:color w:val="000000" w:themeColor="text1"/>
        </w:rPr>
        <w:fldChar w:fldCharType="separate"/>
      </w:r>
      <w:r w:rsidRPr="00FA10EB">
        <w:rPr>
          <w:noProof/>
          <w:color w:val="000000" w:themeColor="text1"/>
        </w:rPr>
        <w:t>6</w:t>
      </w:r>
      <w:r w:rsidRPr="00FA10EB">
        <w:rPr>
          <w:noProof/>
          <w:color w:val="000000" w:themeColor="text1"/>
        </w:rPr>
        <w:fldChar w:fldCharType="end"/>
      </w:r>
    </w:p>
    <w:p w14:paraId="20036815"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4.1</w:t>
      </w:r>
      <w:r w:rsidRPr="00FA10EB">
        <w:rPr>
          <w:rFonts w:ascii="Cambria" w:eastAsia="ＭＳ 明朝" w:hAnsi="Cambria"/>
          <w:noProof/>
          <w:color w:val="000000" w:themeColor="text1"/>
          <w:sz w:val="24"/>
          <w:szCs w:val="24"/>
          <w:lang w:eastAsia="ja-JP"/>
        </w:rPr>
        <w:tab/>
      </w:r>
      <w:r w:rsidRPr="00FA10EB">
        <w:rPr>
          <w:noProof/>
          <w:color w:val="000000" w:themeColor="text1"/>
        </w:rPr>
        <w:t>Module Decomposition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_Toc206736848 \h </w:instrText>
      </w:r>
      <w:r w:rsidRPr="00FA10EB">
        <w:rPr>
          <w:noProof/>
          <w:color w:val="000000" w:themeColor="text1"/>
        </w:rPr>
      </w:r>
      <w:r w:rsidRPr="00FA10EB">
        <w:rPr>
          <w:noProof/>
          <w:color w:val="000000" w:themeColor="text1"/>
        </w:rPr>
        <w:fldChar w:fldCharType="separate"/>
      </w:r>
      <w:r w:rsidRPr="00FA10EB">
        <w:rPr>
          <w:noProof/>
          <w:color w:val="000000" w:themeColor="text1"/>
        </w:rPr>
        <w:t>6</w:t>
      </w:r>
      <w:r w:rsidRPr="00FA10EB">
        <w:rPr>
          <w:noProof/>
          <w:color w:val="000000" w:themeColor="text1"/>
        </w:rPr>
        <w:fldChar w:fldCharType="end"/>
      </w:r>
    </w:p>
    <w:p w14:paraId="3DBCAE11"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4.2</w:t>
      </w:r>
      <w:r w:rsidRPr="00FA10EB">
        <w:rPr>
          <w:rFonts w:ascii="Cambria" w:eastAsia="ＭＳ 明朝" w:hAnsi="Cambria"/>
          <w:noProof/>
          <w:color w:val="000000" w:themeColor="text1"/>
          <w:sz w:val="24"/>
          <w:szCs w:val="24"/>
          <w:lang w:eastAsia="ja-JP"/>
        </w:rPr>
        <w:tab/>
      </w:r>
      <w:r w:rsidRPr="00FA10EB">
        <w:rPr>
          <w:noProof/>
          <w:color w:val="000000" w:themeColor="text1"/>
        </w:rPr>
        <w:t>Concurrent Process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_Toc206736849 \h </w:instrText>
      </w:r>
      <w:r w:rsidRPr="00FA10EB">
        <w:rPr>
          <w:noProof/>
          <w:color w:val="000000" w:themeColor="text1"/>
        </w:rPr>
      </w:r>
      <w:r w:rsidRPr="00FA10EB">
        <w:rPr>
          <w:noProof/>
          <w:color w:val="000000" w:themeColor="text1"/>
        </w:rPr>
        <w:fldChar w:fldCharType="separate"/>
      </w:r>
      <w:r w:rsidRPr="00FA10EB">
        <w:rPr>
          <w:noProof/>
          <w:color w:val="000000" w:themeColor="text1"/>
        </w:rPr>
        <w:t>6</w:t>
      </w:r>
      <w:r w:rsidRPr="00FA10EB">
        <w:rPr>
          <w:noProof/>
          <w:color w:val="000000" w:themeColor="text1"/>
        </w:rPr>
        <w:fldChar w:fldCharType="end"/>
      </w:r>
    </w:p>
    <w:p w14:paraId="0A6EA41C"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4.3</w:t>
      </w:r>
      <w:r w:rsidRPr="00FA10EB">
        <w:rPr>
          <w:rFonts w:ascii="Cambria" w:eastAsia="ＭＳ 明朝" w:hAnsi="Cambria"/>
          <w:noProof/>
          <w:color w:val="000000" w:themeColor="text1"/>
          <w:sz w:val="24"/>
          <w:szCs w:val="24"/>
          <w:lang w:eastAsia="ja-JP"/>
        </w:rPr>
        <w:tab/>
      </w:r>
      <w:r w:rsidRPr="00FA10EB">
        <w:rPr>
          <w:noProof/>
          <w:color w:val="000000" w:themeColor="text1"/>
        </w:rPr>
        <w:t>Data Decomposition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_Toc206736850 \h </w:instrText>
      </w:r>
      <w:r w:rsidRPr="00FA10EB">
        <w:rPr>
          <w:noProof/>
          <w:color w:val="000000" w:themeColor="text1"/>
        </w:rPr>
      </w:r>
      <w:r w:rsidRPr="00FA10EB">
        <w:rPr>
          <w:noProof/>
          <w:color w:val="000000" w:themeColor="text1"/>
        </w:rPr>
        <w:fldChar w:fldCharType="separate"/>
      </w:r>
      <w:r w:rsidRPr="00FA10EB">
        <w:rPr>
          <w:noProof/>
          <w:color w:val="000000" w:themeColor="text1"/>
        </w:rPr>
        <w:t>6</w:t>
      </w:r>
      <w:r w:rsidRPr="00FA10EB">
        <w:rPr>
          <w:noProof/>
          <w:color w:val="000000" w:themeColor="text1"/>
        </w:rPr>
        <w:fldChar w:fldCharType="end"/>
      </w:r>
    </w:p>
    <w:p w14:paraId="519A8928"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4.4</w:t>
      </w:r>
      <w:r w:rsidRPr="00FA10EB">
        <w:rPr>
          <w:rFonts w:ascii="Cambria" w:eastAsia="ＭＳ 明朝" w:hAnsi="Cambria"/>
          <w:noProof/>
          <w:color w:val="000000" w:themeColor="text1"/>
          <w:sz w:val="24"/>
          <w:szCs w:val="24"/>
          <w:lang w:eastAsia="ja-JP"/>
        </w:rPr>
        <w:tab/>
      </w:r>
      <w:r w:rsidRPr="00FA10EB">
        <w:rPr>
          <w:noProof/>
          <w:color w:val="000000" w:themeColor="text1"/>
        </w:rPr>
        <w:t>OverALL System Specification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_Toc206736851 \h </w:instrText>
      </w:r>
      <w:r w:rsidRPr="00FA10EB">
        <w:rPr>
          <w:noProof/>
          <w:color w:val="000000" w:themeColor="text1"/>
        </w:rPr>
      </w:r>
      <w:r w:rsidRPr="00FA10EB">
        <w:rPr>
          <w:noProof/>
          <w:color w:val="000000" w:themeColor="text1"/>
        </w:rPr>
        <w:fldChar w:fldCharType="separate"/>
      </w:r>
      <w:r w:rsidRPr="00FA10EB">
        <w:rPr>
          <w:noProof/>
          <w:color w:val="000000" w:themeColor="text1"/>
        </w:rPr>
        <w:t>6</w:t>
      </w:r>
      <w:r w:rsidRPr="00FA10EB">
        <w:rPr>
          <w:noProof/>
          <w:color w:val="000000" w:themeColor="text1"/>
        </w:rPr>
        <w:fldChar w:fldCharType="end"/>
      </w:r>
    </w:p>
    <w:p w14:paraId="308CAC35"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5</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Dependency Description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_Toc206736852 \h </w:instrText>
      </w:r>
      <w:r w:rsidRPr="00FA10EB">
        <w:rPr>
          <w:noProof/>
          <w:color w:val="000000" w:themeColor="text1"/>
        </w:rPr>
      </w:r>
      <w:r w:rsidRPr="00FA10EB">
        <w:rPr>
          <w:noProof/>
          <w:color w:val="000000" w:themeColor="text1"/>
        </w:rPr>
        <w:fldChar w:fldCharType="separate"/>
      </w:r>
      <w:r w:rsidRPr="00FA10EB">
        <w:rPr>
          <w:noProof/>
          <w:color w:val="000000" w:themeColor="text1"/>
        </w:rPr>
        <w:t>7</w:t>
      </w:r>
      <w:r w:rsidRPr="00FA10EB">
        <w:rPr>
          <w:noProof/>
          <w:color w:val="000000" w:themeColor="text1"/>
        </w:rPr>
        <w:fldChar w:fldCharType="end"/>
      </w:r>
    </w:p>
    <w:p w14:paraId="1FB73D94"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5.1</w:t>
      </w:r>
      <w:r w:rsidRPr="00FA10EB">
        <w:rPr>
          <w:rFonts w:ascii="Cambria" w:eastAsia="ＭＳ 明朝" w:hAnsi="Cambria"/>
          <w:noProof/>
          <w:color w:val="000000" w:themeColor="text1"/>
          <w:sz w:val="24"/>
          <w:szCs w:val="24"/>
          <w:lang w:eastAsia="ja-JP"/>
        </w:rPr>
        <w:tab/>
      </w:r>
      <w:r w:rsidRPr="00FA10EB">
        <w:rPr>
          <w:noProof/>
          <w:color w:val="000000" w:themeColor="text1"/>
        </w:rPr>
        <w:t>Intermodule Dependencies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_Toc206736853 \h </w:instrText>
      </w:r>
      <w:r w:rsidRPr="00FA10EB">
        <w:rPr>
          <w:noProof/>
          <w:color w:val="000000" w:themeColor="text1"/>
        </w:rPr>
      </w:r>
      <w:r w:rsidRPr="00FA10EB">
        <w:rPr>
          <w:noProof/>
          <w:color w:val="000000" w:themeColor="text1"/>
        </w:rPr>
        <w:fldChar w:fldCharType="separate"/>
      </w:r>
      <w:r w:rsidRPr="00FA10EB">
        <w:rPr>
          <w:noProof/>
          <w:color w:val="000000" w:themeColor="text1"/>
        </w:rPr>
        <w:t>7</w:t>
      </w:r>
      <w:r w:rsidRPr="00FA10EB">
        <w:rPr>
          <w:noProof/>
          <w:color w:val="000000" w:themeColor="text1"/>
        </w:rPr>
        <w:fldChar w:fldCharType="end"/>
      </w:r>
    </w:p>
    <w:p w14:paraId="53C225D0"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5.2</w:t>
      </w:r>
      <w:r w:rsidRPr="00FA10EB">
        <w:rPr>
          <w:rFonts w:ascii="Cambria" w:eastAsia="ＭＳ 明朝" w:hAnsi="Cambria"/>
          <w:noProof/>
          <w:color w:val="000000" w:themeColor="text1"/>
          <w:sz w:val="24"/>
          <w:szCs w:val="24"/>
          <w:lang w:eastAsia="ja-JP"/>
        </w:rPr>
        <w:tab/>
      </w:r>
      <w:r w:rsidRPr="00FA10EB">
        <w:rPr>
          <w:noProof/>
          <w:color w:val="000000" w:themeColor="text1"/>
        </w:rPr>
        <w:t>InterProcess Dependencies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_Toc206736854 \h </w:instrText>
      </w:r>
      <w:r w:rsidRPr="00FA10EB">
        <w:rPr>
          <w:noProof/>
          <w:color w:val="000000" w:themeColor="text1"/>
        </w:rPr>
      </w:r>
      <w:r w:rsidRPr="00FA10EB">
        <w:rPr>
          <w:noProof/>
          <w:color w:val="000000" w:themeColor="text1"/>
        </w:rPr>
        <w:fldChar w:fldCharType="separate"/>
      </w:r>
      <w:r w:rsidRPr="00FA10EB">
        <w:rPr>
          <w:noProof/>
          <w:color w:val="000000" w:themeColor="text1"/>
        </w:rPr>
        <w:t>7</w:t>
      </w:r>
      <w:r w:rsidRPr="00FA10EB">
        <w:rPr>
          <w:noProof/>
          <w:color w:val="000000" w:themeColor="text1"/>
        </w:rPr>
        <w:fldChar w:fldCharType="end"/>
      </w:r>
    </w:p>
    <w:p w14:paraId="5A318E9A"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5.3</w:t>
      </w:r>
      <w:r w:rsidRPr="00FA10EB">
        <w:rPr>
          <w:rFonts w:ascii="Cambria" w:eastAsia="ＭＳ 明朝" w:hAnsi="Cambria"/>
          <w:noProof/>
          <w:color w:val="000000" w:themeColor="text1"/>
          <w:sz w:val="24"/>
          <w:szCs w:val="24"/>
          <w:lang w:eastAsia="ja-JP"/>
        </w:rPr>
        <w:tab/>
      </w:r>
      <w:r w:rsidRPr="00FA10EB">
        <w:rPr>
          <w:noProof/>
          <w:color w:val="000000" w:themeColor="text1"/>
        </w:rPr>
        <w:t>Data Dependencies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_Toc206736855 \h </w:instrText>
      </w:r>
      <w:r w:rsidRPr="00FA10EB">
        <w:rPr>
          <w:noProof/>
          <w:color w:val="000000" w:themeColor="text1"/>
        </w:rPr>
      </w:r>
      <w:r w:rsidRPr="00FA10EB">
        <w:rPr>
          <w:noProof/>
          <w:color w:val="000000" w:themeColor="text1"/>
        </w:rPr>
        <w:fldChar w:fldCharType="separate"/>
      </w:r>
      <w:r w:rsidRPr="00FA10EB">
        <w:rPr>
          <w:noProof/>
          <w:color w:val="000000" w:themeColor="text1"/>
        </w:rPr>
        <w:t>7</w:t>
      </w:r>
      <w:r w:rsidRPr="00FA10EB">
        <w:rPr>
          <w:noProof/>
          <w:color w:val="000000" w:themeColor="text1"/>
        </w:rPr>
        <w:fldChar w:fldCharType="end"/>
      </w:r>
    </w:p>
    <w:p w14:paraId="3A389551"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6</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Interface Description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_Toc206736856 \h </w:instrText>
      </w:r>
      <w:r w:rsidRPr="00FA10EB">
        <w:rPr>
          <w:noProof/>
          <w:color w:val="000000" w:themeColor="text1"/>
        </w:rPr>
      </w:r>
      <w:r w:rsidRPr="00FA10EB">
        <w:rPr>
          <w:noProof/>
          <w:color w:val="000000" w:themeColor="text1"/>
        </w:rPr>
        <w:fldChar w:fldCharType="separate"/>
      </w:r>
      <w:r w:rsidRPr="00FA10EB">
        <w:rPr>
          <w:noProof/>
          <w:color w:val="000000" w:themeColor="text1"/>
        </w:rPr>
        <w:t>8</w:t>
      </w:r>
      <w:r w:rsidRPr="00FA10EB">
        <w:rPr>
          <w:noProof/>
          <w:color w:val="000000" w:themeColor="text1"/>
        </w:rPr>
        <w:fldChar w:fldCharType="end"/>
      </w:r>
    </w:p>
    <w:p w14:paraId="27C5296E"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6.1</w:t>
      </w:r>
      <w:r w:rsidRPr="00FA10EB">
        <w:rPr>
          <w:rFonts w:ascii="Cambria" w:eastAsia="ＭＳ 明朝" w:hAnsi="Cambria"/>
          <w:noProof/>
          <w:color w:val="000000" w:themeColor="text1"/>
          <w:sz w:val="24"/>
          <w:szCs w:val="24"/>
          <w:lang w:eastAsia="ja-JP"/>
        </w:rPr>
        <w:tab/>
      </w:r>
      <w:r w:rsidRPr="00FA10EB">
        <w:rPr>
          <w:noProof/>
          <w:color w:val="000000" w:themeColor="text1"/>
        </w:rPr>
        <w:t>Module Interface</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_Toc206736857 \h </w:instrText>
      </w:r>
      <w:r w:rsidRPr="00FA10EB">
        <w:rPr>
          <w:noProof/>
          <w:color w:val="000000" w:themeColor="text1"/>
        </w:rPr>
      </w:r>
      <w:r w:rsidRPr="00FA10EB">
        <w:rPr>
          <w:noProof/>
          <w:color w:val="000000" w:themeColor="text1"/>
        </w:rPr>
        <w:fldChar w:fldCharType="separate"/>
      </w:r>
      <w:r w:rsidRPr="00FA10EB">
        <w:rPr>
          <w:noProof/>
          <w:color w:val="000000" w:themeColor="text1"/>
        </w:rPr>
        <w:t>8</w:t>
      </w:r>
      <w:r w:rsidRPr="00FA10EB">
        <w:rPr>
          <w:noProof/>
          <w:color w:val="000000" w:themeColor="text1"/>
        </w:rPr>
        <w:fldChar w:fldCharType="end"/>
      </w:r>
    </w:p>
    <w:p w14:paraId="51D3351B"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6.2</w:t>
      </w:r>
      <w:r w:rsidRPr="00FA10EB">
        <w:rPr>
          <w:rFonts w:ascii="Cambria" w:eastAsia="ＭＳ 明朝" w:hAnsi="Cambria"/>
          <w:noProof/>
          <w:color w:val="000000" w:themeColor="text1"/>
          <w:sz w:val="24"/>
          <w:szCs w:val="24"/>
          <w:lang w:eastAsia="ja-JP"/>
        </w:rPr>
        <w:tab/>
      </w:r>
      <w:r w:rsidRPr="00FA10EB">
        <w:rPr>
          <w:noProof/>
          <w:color w:val="000000" w:themeColor="text1"/>
        </w:rPr>
        <w:t>Process Interface</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_Toc206736858 \h </w:instrText>
      </w:r>
      <w:r w:rsidRPr="00FA10EB">
        <w:rPr>
          <w:noProof/>
          <w:color w:val="000000" w:themeColor="text1"/>
        </w:rPr>
      </w:r>
      <w:r w:rsidRPr="00FA10EB">
        <w:rPr>
          <w:noProof/>
          <w:color w:val="000000" w:themeColor="text1"/>
        </w:rPr>
        <w:fldChar w:fldCharType="separate"/>
      </w:r>
      <w:r w:rsidRPr="00FA10EB">
        <w:rPr>
          <w:noProof/>
          <w:color w:val="000000" w:themeColor="text1"/>
        </w:rPr>
        <w:t>8</w:t>
      </w:r>
      <w:r w:rsidRPr="00FA10EB">
        <w:rPr>
          <w:noProof/>
          <w:color w:val="000000" w:themeColor="text1"/>
        </w:rPr>
        <w:fldChar w:fldCharType="end"/>
      </w:r>
    </w:p>
    <w:p w14:paraId="2EA925FA"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7</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Design Rationale</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_Toc206736859 \h </w:instrText>
      </w:r>
      <w:r w:rsidRPr="00FA10EB">
        <w:rPr>
          <w:noProof/>
          <w:color w:val="000000" w:themeColor="text1"/>
        </w:rPr>
      </w:r>
      <w:r w:rsidRPr="00FA10EB">
        <w:rPr>
          <w:noProof/>
          <w:color w:val="000000" w:themeColor="text1"/>
        </w:rPr>
        <w:fldChar w:fldCharType="separate"/>
      </w:r>
      <w:r w:rsidRPr="00FA10EB">
        <w:rPr>
          <w:noProof/>
          <w:color w:val="000000" w:themeColor="text1"/>
        </w:rPr>
        <w:t>9</w:t>
      </w:r>
      <w:r w:rsidRPr="00FA10EB">
        <w:rPr>
          <w:noProof/>
          <w:color w:val="000000" w:themeColor="text1"/>
        </w:rPr>
        <w:fldChar w:fldCharType="end"/>
      </w:r>
    </w:p>
    <w:p w14:paraId="2A22A124"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7.1</w:t>
      </w:r>
      <w:r w:rsidRPr="00FA10EB">
        <w:rPr>
          <w:rFonts w:ascii="Cambria" w:eastAsia="ＭＳ 明朝" w:hAnsi="Cambria"/>
          <w:noProof/>
          <w:color w:val="000000" w:themeColor="text1"/>
          <w:sz w:val="24"/>
          <w:szCs w:val="24"/>
          <w:lang w:eastAsia="ja-JP"/>
        </w:rPr>
        <w:tab/>
      </w:r>
      <w:r w:rsidRPr="00FA10EB">
        <w:rPr>
          <w:noProof/>
          <w:color w:val="000000" w:themeColor="text1"/>
        </w:rPr>
        <w:t>Design Issues (challenges you faced)</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_Toc206736860 \h </w:instrText>
      </w:r>
      <w:r w:rsidRPr="00FA10EB">
        <w:rPr>
          <w:noProof/>
          <w:color w:val="000000" w:themeColor="text1"/>
        </w:rPr>
      </w:r>
      <w:r w:rsidRPr="00FA10EB">
        <w:rPr>
          <w:noProof/>
          <w:color w:val="000000" w:themeColor="text1"/>
        </w:rPr>
        <w:fldChar w:fldCharType="separate"/>
      </w:r>
      <w:r w:rsidRPr="00FA10EB">
        <w:rPr>
          <w:noProof/>
          <w:color w:val="000000" w:themeColor="text1"/>
        </w:rPr>
        <w:t>9</w:t>
      </w:r>
      <w:r w:rsidRPr="00FA10EB">
        <w:rPr>
          <w:noProof/>
          <w:color w:val="000000" w:themeColor="text1"/>
        </w:rPr>
        <w:fldChar w:fldCharType="end"/>
      </w:r>
    </w:p>
    <w:p w14:paraId="0D8CBA32"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7.2</w:t>
      </w:r>
      <w:r w:rsidRPr="00FA10EB">
        <w:rPr>
          <w:rFonts w:ascii="Cambria" w:eastAsia="ＭＳ 明朝" w:hAnsi="Cambria"/>
          <w:noProof/>
          <w:color w:val="000000" w:themeColor="text1"/>
          <w:sz w:val="24"/>
          <w:szCs w:val="24"/>
          <w:lang w:eastAsia="ja-JP"/>
        </w:rPr>
        <w:tab/>
      </w:r>
      <w:r w:rsidR="0073253B">
        <w:rPr>
          <w:noProof/>
          <w:color w:val="000000" w:themeColor="text1"/>
        </w:rPr>
        <w:t>Tournament Visualization with D3</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_Toc206736861 \h </w:instrText>
      </w:r>
      <w:r w:rsidRPr="00FA10EB">
        <w:rPr>
          <w:noProof/>
          <w:color w:val="000000" w:themeColor="text1"/>
        </w:rPr>
      </w:r>
      <w:r w:rsidRPr="00FA10EB">
        <w:rPr>
          <w:noProof/>
          <w:color w:val="000000" w:themeColor="text1"/>
        </w:rPr>
        <w:fldChar w:fldCharType="separate"/>
      </w:r>
      <w:r w:rsidRPr="00FA10EB">
        <w:rPr>
          <w:noProof/>
          <w:color w:val="000000" w:themeColor="text1"/>
        </w:rPr>
        <w:t>9</w:t>
      </w:r>
      <w:r w:rsidRPr="00FA10EB">
        <w:rPr>
          <w:noProof/>
          <w:color w:val="000000" w:themeColor="text1"/>
        </w:rPr>
        <w:fldChar w:fldCharType="end"/>
      </w:r>
    </w:p>
    <w:p w14:paraId="6ACFDB04" w14:textId="77777777" w:rsidR="00A909C7" w:rsidRPr="00FA10EB" w:rsidRDefault="00A909C7">
      <w:pPr>
        <w:pStyle w:val="TOC2"/>
        <w:tabs>
          <w:tab w:val="left" w:pos="4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7.3</w:t>
      </w:r>
      <w:r w:rsidRPr="00FA10EB">
        <w:rPr>
          <w:rFonts w:ascii="Cambria" w:eastAsia="ＭＳ 明朝" w:hAnsi="Cambria"/>
          <w:noProof/>
          <w:color w:val="000000" w:themeColor="text1"/>
          <w:sz w:val="24"/>
          <w:szCs w:val="24"/>
          <w:lang w:eastAsia="ja-JP"/>
        </w:rPr>
        <w:tab/>
      </w:r>
      <w:r w:rsidR="0073253B">
        <w:rPr>
          <w:noProof/>
          <w:color w:val="000000" w:themeColor="text1"/>
        </w:rPr>
        <w:t>Tournament Generation Algorithm</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_Toc206736862 \h </w:instrText>
      </w:r>
      <w:r w:rsidRPr="00FA10EB">
        <w:rPr>
          <w:noProof/>
          <w:color w:val="000000" w:themeColor="text1"/>
        </w:rPr>
      </w:r>
      <w:r w:rsidRPr="00FA10EB">
        <w:rPr>
          <w:noProof/>
          <w:color w:val="000000" w:themeColor="text1"/>
        </w:rPr>
        <w:fldChar w:fldCharType="separate"/>
      </w:r>
      <w:r w:rsidRPr="00FA10EB">
        <w:rPr>
          <w:noProof/>
          <w:color w:val="000000" w:themeColor="text1"/>
        </w:rPr>
        <w:t>9</w:t>
      </w:r>
      <w:r w:rsidRPr="00FA10EB">
        <w:rPr>
          <w:noProof/>
          <w:color w:val="000000" w:themeColor="text1"/>
        </w:rPr>
        <w:fldChar w:fldCharType="end"/>
      </w:r>
    </w:p>
    <w:p w14:paraId="431213E7"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8</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Tracability</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_Toc206736863 \h </w:instrText>
      </w:r>
      <w:r w:rsidRPr="00FA10EB">
        <w:rPr>
          <w:noProof/>
          <w:color w:val="000000" w:themeColor="text1"/>
        </w:rPr>
      </w:r>
      <w:r w:rsidRPr="00FA10EB">
        <w:rPr>
          <w:noProof/>
          <w:color w:val="000000" w:themeColor="text1"/>
        </w:rPr>
        <w:fldChar w:fldCharType="separate"/>
      </w:r>
      <w:r w:rsidRPr="00FA10EB">
        <w:rPr>
          <w:noProof/>
          <w:color w:val="000000" w:themeColor="text1"/>
        </w:rPr>
        <w:t>10</w:t>
      </w:r>
      <w:r w:rsidRPr="00FA10EB">
        <w:rPr>
          <w:noProof/>
          <w:color w:val="000000" w:themeColor="text1"/>
        </w:rPr>
        <w:fldChar w:fldCharType="end"/>
      </w:r>
    </w:p>
    <w:p w14:paraId="27924AAE" w14:textId="77777777" w:rsidR="00A909C7" w:rsidRPr="00FA10EB" w:rsidRDefault="00A909C7">
      <w:pPr>
        <w:pStyle w:val="TOC1"/>
        <w:tabs>
          <w:tab w:val="left" w:pos="35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9</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Language/Framework/Tools Used</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_Toc206736864 \h </w:instrText>
      </w:r>
      <w:r w:rsidRPr="00FA10EB">
        <w:rPr>
          <w:noProof/>
          <w:color w:val="000000" w:themeColor="text1"/>
        </w:rPr>
      </w:r>
      <w:r w:rsidRPr="00FA10EB">
        <w:rPr>
          <w:noProof/>
          <w:color w:val="000000" w:themeColor="text1"/>
        </w:rPr>
        <w:fldChar w:fldCharType="separate"/>
      </w:r>
      <w:r w:rsidRPr="00FA10EB">
        <w:rPr>
          <w:noProof/>
          <w:color w:val="000000" w:themeColor="text1"/>
        </w:rPr>
        <w:t>11</w:t>
      </w:r>
      <w:r w:rsidRPr="00FA10EB">
        <w:rPr>
          <w:noProof/>
          <w:color w:val="000000" w:themeColor="text1"/>
        </w:rPr>
        <w:fldChar w:fldCharType="end"/>
      </w:r>
    </w:p>
    <w:p w14:paraId="3247ACCF" w14:textId="77777777" w:rsidR="00A909C7" w:rsidRPr="00FA10EB" w:rsidRDefault="00A909C7">
      <w:pPr>
        <w:pStyle w:val="TOC1"/>
        <w:tabs>
          <w:tab w:val="left" w:pos="460"/>
          <w:tab w:val="right" w:leader="dot" w:pos="9580"/>
        </w:tabs>
        <w:rPr>
          <w:rFonts w:ascii="Cambria" w:eastAsia="ＭＳ 明朝" w:hAnsi="Cambria"/>
          <w:b w:val="0"/>
          <w:noProof/>
          <w:color w:val="000000" w:themeColor="text1"/>
          <w:sz w:val="24"/>
          <w:szCs w:val="24"/>
          <w:lang w:eastAsia="ja-JP"/>
        </w:rPr>
      </w:pPr>
      <w:r w:rsidRPr="00FA10EB">
        <w:rPr>
          <w:rFonts w:eastAsia="MS Mincho"/>
          <w:noProof/>
          <w:color w:val="000000" w:themeColor="text1"/>
        </w:rPr>
        <w:t>10</w:t>
      </w:r>
      <w:r w:rsidRPr="00FA10EB">
        <w:rPr>
          <w:rFonts w:ascii="Cambria" w:eastAsia="ＭＳ 明朝" w:hAnsi="Cambria"/>
          <w:b w:val="0"/>
          <w:noProof/>
          <w:color w:val="000000" w:themeColor="text1"/>
          <w:sz w:val="24"/>
          <w:szCs w:val="24"/>
          <w:lang w:eastAsia="ja-JP"/>
        </w:rPr>
        <w:tab/>
      </w:r>
      <w:r w:rsidRPr="00FA10EB">
        <w:rPr>
          <w:rFonts w:eastAsia="MS Mincho"/>
          <w:noProof/>
          <w:color w:val="000000" w:themeColor="text1"/>
        </w:rPr>
        <w:t>Individual Responsibilities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_Toc206736865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02BD5280" w14:textId="77777777" w:rsidR="00A909C7" w:rsidRPr="00FA10EB" w:rsidRDefault="00A909C7">
      <w:pPr>
        <w:pStyle w:val="TOC2"/>
        <w:tabs>
          <w:tab w:val="left" w:pos="5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10.1</w:t>
      </w:r>
      <w:r w:rsidRPr="00FA10EB">
        <w:rPr>
          <w:rFonts w:ascii="Cambria" w:eastAsia="ＭＳ 明朝" w:hAnsi="Cambria"/>
          <w:noProof/>
          <w:color w:val="000000" w:themeColor="text1"/>
          <w:sz w:val="24"/>
          <w:szCs w:val="24"/>
          <w:lang w:eastAsia="ja-JP"/>
        </w:rPr>
        <w:tab/>
      </w:r>
      <w:r w:rsidR="00496E90" w:rsidRPr="00FA10EB">
        <w:rPr>
          <w:noProof/>
          <w:color w:val="000000" w:themeColor="text1"/>
        </w:rPr>
        <w:t>Michael Davis</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_Toc206736866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3412AF0D" w14:textId="77777777" w:rsidR="00A909C7" w:rsidRPr="00FA10EB" w:rsidRDefault="00A909C7">
      <w:pPr>
        <w:pStyle w:val="TOC2"/>
        <w:tabs>
          <w:tab w:val="left" w:pos="5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10.2</w:t>
      </w:r>
      <w:r w:rsidRPr="00FA10EB">
        <w:rPr>
          <w:rFonts w:ascii="Cambria" w:eastAsia="ＭＳ 明朝" w:hAnsi="Cambria"/>
          <w:noProof/>
          <w:color w:val="000000" w:themeColor="text1"/>
          <w:sz w:val="24"/>
          <w:szCs w:val="24"/>
          <w:lang w:eastAsia="ja-JP"/>
        </w:rPr>
        <w:tab/>
      </w:r>
      <w:r w:rsidR="00496E90" w:rsidRPr="00FA10EB">
        <w:rPr>
          <w:noProof/>
          <w:color w:val="000000" w:themeColor="text1"/>
        </w:rPr>
        <w:t>Maxwell Peterson</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_Toc206736867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4BD24231" w14:textId="77777777" w:rsidR="00A909C7" w:rsidRPr="00FA10EB" w:rsidRDefault="00A909C7">
      <w:pPr>
        <w:pStyle w:val="TOC2"/>
        <w:tabs>
          <w:tab w:val="left" w:pos="5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10.3</w:t>
      </w:r>
      <w:r w:rsidRPr="00FA10EB">
        <w:rPr>
          <w:rFonts w:ascii="Cambria" w:eastAsia="ＭＳ 明朝" w:hAnsi="Cambria"/>
          <w:noProof/>
          <w:color w:val="000000" w:themeColor="text1"/>
          <w:sz w:val="24"/>
          <w:szCs w:val="24"/>
          <w:lang w:eastAsia="ja-JP"/>
        </w:rPr>
        <w:tab/>
      </w:r>
      <w:r w:rsidR="00496E90" w:rsidRPr="00FA10EB">
        <w:rPr>
          <w:noProof/>
          <w:color w:val="000000" w:themeColor="text1"/>
        </w:rPr>
        <w:t>Robert Sheehy</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_Toc206736868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5C4232AF" w14:textId="77777777" w:rsidR="00A909C7" w:rsidRPr="00FA10EB" w:rsidRDefault="00A909C7">
      <w:pPr>
        <w:pStyle w:val="TOC2"/>
        <w:tabs>
          <w:tab w:val="left" w:pos="5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10.4</w:t>
      </w:r>
      <w:r w:rsidRPr="00FA10EB">
        <w:rPr>
          <w:rFonts w:ascii="Cambria" w:eastAsia="ＭＳ 明朝" w:hAnsi="Cambria"/>
          <w:noProof/>
          <w:color w:val="000000" w:themeColor="text1"/>
          <w:sz w:val="24"/>
          <w:szCs w:val="24"/>
          <w:lang w:eastAsia="ja-JP"/>
        </w:rPr>
        <w:tab/>
      </w:r>
      <w:r w:rsidR="00496E90" w:rsidRPr="00FA10EB">
        <w:rPr>
          <w:noProof/>
          <w:color w:val="000000" w:themeColor="text1"/>
        </w:rPr>
        <w:t>Mark Gollnick</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_Toc206736869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729F3817" w14:textId="77777777" w:rsidR="00A909C7" w:rsidRPr="00FA10EB" w:rsidRDefault="00A909C7">
      <w:pPr>
        <w:pStyle w:val="TOC2"/>
        <w:tabs>
          <w:tab w:val="left" w:pos="590"/>
          <w:tab w:val="right" w:leader="dot" w:pos="9580"/>
        </w:tabs>
        <w:rPr>
          <w:rFonts w:ascii="Cambria" w:eastAsia="ＭＳ 明朝" w:hAnsi="Cambria"/>
          <w:noProof/>
          <w:color w:val="000000" w:themeColor="text1"/>
          <w:sz w:val="24"/>
          <w:szCs w:val="24"/>
          <w:lang w:eastAsia="ja-JP"/>
        </w:rPr>
      </w:pPr>
      <w:r w:rsidRPr="00FA10EB">
        <w:rPr>
          <w:noProof/>
          <w:color w:val="000000" w:themeColor="text1"/>
        </w:rPr>
        <w:t>10.5</w:t>
      </w:r>
      <w:r w:rsidRPr="00FA10EB">
        <w:rPr>
          <w:rFonts w:eastAsia="ＭＳ 明朝"/>
          <w:noProof/>
          <w:color w:val="000000" w:themeColor="text1"/>
          <w:lang w:eastAsia="ja-JP"/>
        </w:rPr>
        <w:tab/>
      </w:r>
      <w:r w:rsidR="00496E90" w:rsidRPr="00FA10EB">
        <w:rPr>
          <w:rFonts w:eastAsia="ＭＳ 明朝"/>
          <w:noProof/>
          <w:color w:val="000000" w:themeColor="text1"/>
          <w:lang w:eastAsia="ja-JP"/>
        </w:rPr>
        <w:t>Taehyun Park</w:t>
      </w:r>
      <w:r w:rsidRPr="00FA10EB">
        <w:rPr>
          <w:noProof/>
          <w:color w:val="000000" w:themeColor="text1"/>
        </w:rPr>
        <w:t>…</w:t>
      </w:r>
      <w:r w:rsidRPr="00FA10EB">
        <w:rPr>
          <w:noProof/>
          <w:color w:val="000000" w:themeColor="text1"/>
        </w:rPr>
        <w:tab/>
      </w:r>
      <w:r w:rsidRPr="00FA10EB">
        <w:rPr>
          <w:noProof/>
          <w:color w:val="000000" w:themeColor="text1"/>
        </w:rPr>
        <w:fldChar w:fldCharType="begin"/>
      </w:r>
      <w:r w:rsidRPr="00FA10EB">
        <w:rPr>
          <w:noProof/>
          <w:color w:val="000000" w:themeColor="text1"/>
        </w:rPr>
        <w:instrText xml:space="preserve"> PAGEREF _Toc206736870 \h </w:instrText>
      </w:r>
      <w:r w:rsidRPr="00FA10EB">
        <w:rPr>
          <w:noProof/>
          <w:color w:val="000000" w:themeColor="text1"/>
        </w:rPr>
      </w:r>
      <w:r w:rsidRPr="00FA10EB">
        <w:rPr>
          <w:noProof/>
          <w:color w:val="000000" w:themeColor="text1"/>
        </w:rPr>
        <w:fldChar w:fldCharType="separate"/>
      </w:r>
      <w:r w:rsidRPr="00FA10EB">
        <w:rPr>
          <w:noProof/>
          <w:color w:val="000000" w:themeColor="text1"/>
        </w:rPr>
        <w:t>12</w:t>
      </w:r>
      <w:r w:rsidRPr="00FA10EB">
        <w:rPr>
          <w:noProof/>
          <w:color w:val="000000" w:themeColor="text1"/>
        </w:rPr>
        <w:fldChar w:fldCharType="end"/>
      </w:r>
    </w:p>
    <w:p w14:paraId="6137C65C" w14:textId="77777777" w:rsidR="00474366" w:rsidRPr="00FA10EB" w:rsidRDefault="00BB52AA">
      <w:pPr>
        <w:pStyle w:val="TOC3"/>
        <w:rPr>
          <w:color w:val="000000" w:themeColor="text1"/>
        </w:rPr>
      </w:pPr>
      <w:r w:rsidRPr="00FA10EB">
        <w:rPr>
          <w:b/>
          <w:caps/>
          <w:color w:val="000000" w:themeColor="text1"/>
        </w:rPr>
        <w:fldChar w:fldCharType="end"/>
      </w:r>
    </w:p>
    <w:p w14:paraId="33C1A8F0" w14:textId="77777777" w:rsidR="00474366" w:rsidRPr="00FA10EB" w:rsidRDefault="00474366" w:rsidP="00FA10EB">
      <w:pPr>
        <w:pStyle w:val="Heading1"/>
      </w:pPr>
      <w:bookmarkStart w:id="0" w:name="_Toc206736840"/>
      <w:r w:rsidRPr="00FA10EB">
        <w:t>Introduction</w:t>
      </w:r>
      <w:bookmarkEnd w:id="0"/>
    </w:p>
    <w:p w14:paraId="277AE026" w14:textId="77777777" w:rsidR="00A61238" w:rsidRPr="00FA10EB" w:rsidRDefault="00A61238" w:rsidP="00953C11">
      <w:pPr>
        <w:rPr>
          <w:rFonts w:eastAsia="MS Mincho"/>
          <w:color w:val="000000" w:themeColor="text1"/>
        </w:rPr>
      </w:pPr>
    </w:p>
    <w:p w14:paraId="2FF5C6EE" w14:textId="77777777" w:rsidR="00B43C01" w:rsidRPr="00FA10EB" w:rsidRDefault="00AD1C0C" w:rsidP="00496E90">
      <w:pPr>
        <w:pStyle w:val="Heading2"/>
      </w:pPr>
      <w:bookmarkStart w:id="1" w:name="_Toc206736841"/>
      <w:r w:rsidRPr="00FA10EB">
        <w:t>Purpose</w:t>
      </w:r>
      <w:bookmarkEnd w:id="1"/>
    </w:p>
    <w:p w14:paraId="02DD69FD" w14:textId="77777777" w:rsidR="00E14DD3" w:rsidRPr="00FA10EB" w:rsidRDefault="00E14DD3" w:rsidP="00E14DD3">
      <w:pPr>
        <w:pBdr>
          <w:top w:val="nil"/>
          <w:left w:val="nil"/>
          <w:bottom w:val="nil"/>
          <w:right w:val="nil"/>
          <w:between w:val="nil"/>
          <w:bar w:val="nil"/>
        </w:pBdr>
        <w:rPr>
          <w:color w:val="000000" w:themeColor="text1"/>
          <w:szCs w:val="24"/>
        </w:rPr>
      </w:pPr>
      <w:r w:rsidRPr="00FA10EB">
        <w:rPr>
          <w:color w:val="000000" w:themeColor="text1"/>
          <w:szCs w:val="24"/>
        </w:rPr>
        <w:t>The purpose of this document is to enumerate and elaborate on the requirements and design of the Web Tournaments web application. This document should enable the reader to understand the thought process of the programmers as they put together the different components of the project.</w:t>
      </w:r>
    </w:p>
    <w:p w14:paraId="0337B401" w14:textId="77777777" w:rsidR="00E14DD3" w:rsidRPr="00FA10EB" w:rsidRDefault="00E14DD3" w:rsidP="00B43C01">
      <w:pPr>
        <w:rPr>
          <w:rFonts w:eastAsia="MS Mincho"/>
          <w:color w:val="000000" w:themeColor="text1"/>
        </w:rPr>
      </w:pPr>
    </w:p>
    <w:p w14:paraId="0B013A79" w14:textId="77777777" w:rsidR="00AD1C0C" w:rsidRPr="00FA10EB" w:rsidRDefault="00AD1C0C" w:rsidP="00496E90">
      <w:pPr>
        <w:pStyle w:val="Heading2"/>
      </w:pPr>
      <w:bookmarkStart w:id="2" w:name="_Toc206736842"/>
      <w:r w:rsidRPr="00FA10EB">
        <w:t>Scope</w:t>
      </w:r>
      <w:bookmarkEnd w:id="2"/>
    </w:p>
    <w:p w14:paraId="492CEF98" w14:textId="77777777" w:rsidR="00E14DD3" w:rsidRPr="00FA10EB" w:rsidRDefault="00E14DD3" w:rsidP="00934117">
      <w:pPr>
        <w:rPr>
          <w:rFonts w:eastAsia="MS Mincho"/>
          <w:color w:val="000000" w:themeColor="text1"/>
        </w:rPr>
      </w:pPr>
      <w:r w:rsidRPr="00FA10EB">
        <w:rPr>
          <w:rFonts w:eastAsia="MS Mincho"/>
          <w:color w:val="000000" w:themeColor="text1"/>
        </w:rPr>
        <w:t>The project aims to solve the problems presented when keeping track of tournaments on paper and white boards.  There is a lot of manual work and logic involved when doing tournaments the old fashioned way, such as calculating seeds after a round robin or trying to draw a double elimination bracket for 17 people.  The goal of this project is to create a platform on the web that can handle many different kinds of tournaments.  A platform that will eventually be expanded upon, but for the purposes of this project we will only implement a few kinds of tournaments due to time constraints.  The plan for this project is to fully implement single and double elimination tournaments, as well as round robin tournaments.  If there is time we would like to be able to calculate seeds from round robin results to go into a single or double elimination bracket.</w:t>
      </w:r>
    </w:p>
    <w:p w14:paraId="5BF082E9" w14:textId="77777777" w:rsidR="00E14DD3" w:rsidRPr="00FA10EB" w:rsidRDefault="00E14DD3" w:rsidP="00934117">
      <w:pPr>
        <w:rPr>
          <w:rFonts w:eastAsia="MS Mincho"/>
          <w:color w:val="000000" w:themeColor="text1"/>
        </w:rPr>
      </w:pPr>
    </w:p>
    <w:p w14:paraId="34DB1377" w14:textId="77777777" w:rsidR="00AD1C0C" w:rsidRPr="00FA10EB" w:rsidRDefault="00E14DD3" w:rsidP="00496E90">
      <w:pPr>
        <w:pStyle w:val="Heading2"/>
      </w:pPr>
      <w:bookmarkStart w:id="3" w:name="_Toc206736843"/>
      <w:r w:rsidRPr="00FA10EB">
        <w:br w:type="page"/>
      </w:r>
      <w:r w:rsidR="00AD1C0C" w:rsidRPr="00FA10EB">
        <w:t>Definitions, Acronyms,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8"/>
        <w:gridCol w:w="6368"/>
      </w:tblGrid>
      <w:tr w:rsidR="00A6535E" w:rsidRPr="00FA10EB" w14:paraId="20F0CCCD" w14:textId="77777777" w:rsidTr="00E14DD3">
        <w:tc>
          <w:tcPr>
            <w:tcW w:w="3438" w:type="dxa"/>
            <w:shd w:val="clear" w:color="auto" w:fill="E0E0E0"/>
          </w:tcPr>
          <w:p w14:paraId="53868882" w14:textId="77777777" w:rsidR="00A6535E" w:rsidRPr="00FA10EB" w:rsidRDefault="00A6535E" w:rsidP="00AC6A4E">
            <w:pPr>
              <w:rPr>
                <w:rFonts w:eastAsia="MS Mincho"/>
                <w:color w:val="000000" w:themeColor="text1"/>
              </w:rPr>
            </w:pPr>
            <w:r w:rsidRPr="00FA10EB">
              <w:rPr>
                <w:rFonts w:eastAsia="MS Mincho"/>
                <w:color w:val="000000" w:themeColor="text1"/>
              </w:rPr>
              <w:t>Term</w:t>
            </w:r>
          </w:p>
        </w:tc>
        <w:tc>
          <w:tcPr>
            <w:tcW w:w="6368" w:type="dxa"/>
            <w:shd w:val="clear" w:color="auto" w:fill="E0E0E0"/>
          </w:tcPr>
          <w:p w14:paraId="6B2FB99E" w14:textId="77777777" w:rsidR="00A6535E" w:rsidRPr="00FA10EB" w:rsidRDefault="00A6535E" w:rsidP="00AC6A4E">
            <w:pPr>
              <w:rPr>
                <w:rFonts w:eastAsia="MS Mincho"/>
                <w:color w:val="000000" w:themeColor="text1"/>
              </w:rPr>
            </w:pPr>
            <w:r w:rsidRPr="00FA10EB">
              <w:rPr>
                <w:rFonts w:eastAsia="MS Mincho"/>
                <w:color w:val="000000" w:themeColor="text1"/>
              </w:rPr>
              <w:t>Description</w:t>
            </w:r>
          </w:p>
        </w:tc>
      </w:tr>
      <w:tr w:rsidR="00A6535E" w:rsidRPr="00FA10EB" w14:paraId="6918CD9A" w14:textId="77777777" w:rsidTr="00E14DD3">
        <w:tc>
          <w:tcPr>
            <w:tcW w:w="3438" w:type="dxa"/>
          </w:tcPr>
          <w:p w14:paraId="50ED8540" w14:textId="77777777" w:rsidR="00A6535E" w:rsidRPr="00FA10EB" w:rsidRDefault="00E14DD3" w:rsidP="00AC6A4E">
            <w:pPr>
              <w:rPr>
                <w:rFonts w:eastAsia="MS Mincho"/>
                <w:color w:val="000000" w:themeColor="text1"/>
              </w:rPr>
            </w:pPr>
            <w:r w:rsidRPr="00FA10EB">
              <w:rPr>
                <w:rFonts w:eastAsia="MS Mincho"/>
                <w:color w:val="000000" w:themeColor="text1"/>
              </w:rPr>
              <w:t>Round Robin Tournament</w:t>
            </w:r>
          </w:p>
        </w:tc>
        <w:tc>
          <w:tcPr>
            <w:tcW w:w="6368" w:type="dxa"/>
          </w:tcPr>
          <w:p w14:paraId="431DCB9B" w14:textId="77777777" w:rsidR="00A6535E" w:rsidRPr="00FA10EB" w:rsidRDefault="00E14DD3" w:rsidP="00AC6A4E">
            <w:pPr>
              <w:rPr>
                <w:rFonts w:eastAsia="MS Mincho"/>
                <w:color w:val="000000" w:themeColor="text1"/>
              </w:rPr>
            </w:pPr>
            <w:r w:rsidRPr="00FA10EB">
              <w:rPr>
                <w:rFonts w:eastAsia="MS Mincho"/>
                <w:color w:val="000000" w:themeColor="text1"/>
              </w:rPr>
              <w:t>A type of tournament in which each player or team plays every other player or team in the tournament or pool.</w:t>
            </w:r>
          </w:p>
        </w:tc>
      </w:tr>
      <w:tr w:rsidR="00A6535E" w:rsidRPr="00FA10EB" w14:paraId="24E1DC6A" w14:textId="77777777" w:rsidTr="00E14DD3">
        <w:tc>
          <w:tcPr>
            <w:tcW w:w="3438" w:type="dxa"/>
          </w:tcPr>
          <w:p w14:paraId="7794740B" w14:textId="77777777" w:rsidR="00A6535E" w:rsidRPr="00FA10EB" w:rsidRDefault="00E14DD3" w:rsidP="00AC6A4E">
            <w:pPr>
              <w:rPr>
                <w:rFonts w:eastAsia="MS Mincho"/>
                <w:color w:val="000000" w:themeColor="text1"/>
              </w:rPr>
            </w:pPr>
            <w:r w:rsidRPr="00FA10EB">
              <w:rPr>
                <w:rFonts w:eastAsia="MS Mincho"/>
                <w:color w:val="000000" w:themeColor="text1"/>
              </w:rPr>
              <w:t>Single Elimination Tournament</w:t>
            </w:r>
          </w:p>
        </w:tc>
        <w:tc>
          <w:tcPr>
            <w:tcW w:w="6368" w:type="dxa"/>
          </w:tcPr>
          <w:p w14:paraId="1534C7CE" w14:textId="77777777" w:rsidR="00A6535E" w:rsidRPr="00FA10EB" w:rsidRDefault="00E14DD3" w:rsidP="00AC6A4E">
            <w:pPr>
              <w:rPr>
                <w:rFonts w:eastAsia="MS Mincho"/>
                <w:color w:val="000000" w:themeColor="text1"/>
              </w:rPr>
            </w:pPr>
            <w:r w:rsidRPr="00FA10EB">
              <w:rPr>
                <w:rFonts w:eastAsia="MS Mincho"/>
                <w:color w:val="000000" w:themeColor="text1"/>
              </w:rPr>
              <w:t>A type of tournament in which a player or team can only lose once before they are out of the tournament.</w:t>
            </w:r>
          </w:p>
        </w:tc>
      </w:tr>
      <w:tr w:rsidR="00E14DD3" w:rsidRPr="00FA10EB" w14:paraId="04D94BBC" w14:textId="77777777" w:rsidTr="00E14DD3">
        <w:tc>
          <w:tcPr>
            <w:tcW w:w="3438" w:type="dxa"/>
          </w:tcPr>
          <w:p w14:paraId="07D1994A" w14:textId="77777777" w:rsidR="00E14DD3" w:rsidRPr="00FA10EB" w:rsidRDefault="00E14DD3" w:rsidP="00AC6A4E">
            <w:pPr>
              <w:rPr>
                <w:rFonts w:eastAsia="MS Mincho"/>
                <w:color w:val="000000" w:themeColor="text1"/>
              </w:rPr>
            </w:pPr>
            <w:r w:rsidRPr="00FA10EB">
              <w:rPr>
                <w:rFonts w:eastAsia="MS Mincho"/>
                <w:color w:val="000000" w:themeColor="text1"/>
              </w:rPr>
              <w:t>Double Elimination Tournament</w:t>
            </w:r>
          </w:p>
        </w:tc>
        <w:tc>
          <w:tcPr>
            <w:tcW w:w="6368" w:type="dxa"/>
          </w:tcPr>
          <w:p w14:paraId="0EF26A00" w14:textId="77777777" w:rsidR="00E14DD3" w:rsidRPr="00FA10EB" w:rsidRDefault="00E14DD3" w:rsidP="00E14DD3">
            <w:pPr>
              <w:rPr>
                <w:rFonts w:eastAsia="MS Mincho"/>
                <w:color w:val="000000" w:themeColor="text1"/>
              </w:rPr>
            </w:pPr>
            <w:r w:rsidRPr="00FA10EB">
              <w:rPr>
                <w:rFonts w:eastAsia="MS Mincho"/>
                <w:color w:val="000000" w:themeColor="text1"/>
              </w:rPr>
              <w:t>A type of tournament in which a player or team can lose twice before being out of the tournament.  After losing once, they enter the consolation bracket, which at best can win third place.</w:t>
            </w:r>
          </w:p>
        </w:tc>
      </w:tr>
    </w:tbl>
    <w:p w14:paraId="1F3B1496" w14:textId="77777777" w:rsidR="007309DA" w:rsidRPr="00FA10EB" w:rsidRDefault="007309DA" w:rsidP="00496E90">
      <w:pPr>
        <w:pStyle w:val="Heading2"/>
        <w:numPr>
          <w:ilvl w:val="0"/>
          <w:numId w:val="0"/>
        </w:numPr>
      </w:pPr>
    </w:p>
    <w:p w14:paraId="38917531" w14:textId="77777777" w:rsidR="00953C11" w:rsidRPr="00FA10EB" w:rsidRDefault="00953C11" w:rsidP="00496E90">
      <w:pPr>
        <w:pStyle w:val="Heading2"/>
      </w:pPr>
      <w:bookmarkStart w:id="4" w:name="_Toc206736844"/>
      <w:r w:rsidRPr="00FA10EB">
        <w:t>Design Goals</w:t>
      </w:r>
      <w:r w:rsidR="00FF7298" w:rsidRPr="00FA10EB">
        <w:t xml:space="preserve">  (based on Deliverables, Functional, Non-Functional, User-Interface Requirements)</w:t>
      </w:r>
      <w:bookmarkEnd w:id="4"/>
    </w:p>
    <w:p w14:paraId="3F49A334" w14:textId="77777777" w:rsidR="00E14DD3" w:rsidRPr="00FA10EB" w:rsidRDefault="00E14DD3" w:rsidP="00E14DD3">
      <w:pPr>
        <w:numPr>
          <w:ilvl w:val="0"/>
          <w:numId w:val="7"/>
        </w:numPr>
        <w:rPr>
          <w:rFonts w:eastAsia="MS Mincho"/>
          <w:color w:val="000000" w:themeColor="text1"/>
        </w:rPr>
      </w:pPr>
      <w:r w:rsidRPr="00FA10EB">
        <w:rPr>
          <w:rFonts w:eastAsia="MS Mincho"/>
          <w:color w:val="000000" w:themeColor="text1"/>
        </w:rPr>
        <w:t xml:space="preserve">Usability </w:t>
      </w:r>
    </w:p>
    <w:p w14:paraId="0706E9E5" w14:textId="77777777" w:rsidR="00E14DD3" w:rsidRPr="00FA10EB" w:rsidRDefault="00E14DD3" w:rsidP="00E14DD3">
      <w:pPr>
        <w:numPr>
          <w:ilvl w:val="1"/>
          <w:numId w:val="7"/>
        </w:numPr>
        <w:rPr>
          <w:rFonts w:eastAsia="MS Mincho"/>
          <w:color w:val="000000" w:themeColor="text1"/>
        </w:rPr>
      </w:pPr>
      <w:r w:rsidRPr="00FA10EB">
        <w:rPr>
          <w:rFonts w:eastAsia="MS Mincho"/>
          <w:color w:val="000000" w:themeColor="text1"/>
        </w:rPr>
        <w:t>The end product should be easy to use, and intuitive.  It should not require an instruction manual or help pages to use.  The user should not be confused about what to do next, and it should have a kind of ‘flow’ of easiness.</w:t>
      </w:r>
    </w:p>
    <w:p w14:paraId="2F47AE2A" w14:textId="77777777" w:rsidR="00E14DD3" w:rsidRPr="00FA10EB" w:rsidRDefault="00274890" w:rsidP="00E14DD3">
      <w:pPr>
        <w:numPr>
          <w:ilvl w:val="0"/>
          <w:numId w:val="7"/>
        </w:numPr>
        <w:rPr>
          <w:rFonts w:eastAsia="MS Mincho"/>
          <w:color w:val="000000" w:themeColor="text1"/>
        </w:rPr>
      </w:pPr>
      <w:r w:rsidRPr="00FA10EB">
        <w:rPr>
          <w:rFonts w:eastAsia="MS Mincho"/>
          <w:color w:val="000000" w:themeColor="text1"/>
        </w:rPr>
        <w:t>Extensibility</w:t>
      </w:r>
    </w:p>
    <w:p w14:paraId="6BF14F08" w14:textId="77777777" w:rsidR="00E14DD3" w:rsidRPr="00FA10EB" w:rsidRDefault="00E14DD3" w:rsidP="00E14DD3">
      <w:pPr>
        <w:numPr>
          <w:ilvl w:val="1"/>
          <w:numId w:val="7"/>
        </w:numPr>
        <w:rPr>
          <w:rFonts w:eastAsia="MS Mincho"/>
          <w:color w:val="000000" w:themeColor="text1"/>
        </w:rPr>
      </w:pPr>
      <w:r w:rsidRPr="00FA10EB">
        <w:rPr>
          <w:rFonts w:eastAsia="MS Mincho"/>
          <w:color w:val="000000" w:themeColor="text1"/>
        </w:rPr>
        <w:t xml:space="preserve">The project should be able to be expanded upon after the semester has ended.  </w:t>
      </w:r>
      <w:r w:rsidR="00B23C7F" w:rsidRPr="00FA10EB">
        <w:rPr>
          <w:rFonts w:eastAsia="MS Mincho"/>
          <w:color w:val="000000" w:themeColor="text1"/>
        </w:rPr>
        <w:t>New tournament types and user interface interactions should easily be able to be added and modified.</w:t>
      </w:r>
    </w:p>
    <w:p w14:paraId="2371D494" w14:textId="77777777" w:rsidR="00E14DD3" w:rsidRPr="00FA10EB" w:rsidRDefault="00E14DD3" w:rsidP="00E14DD3">
      <w:pPr>
        <w:numPr>
          <w:ilvl w:val="0"/>
          <w:numId w:val="7"/>
        </w:numPr>
        <w:rPr>
          <w:rFonts w:eastAsia="MS Mincho"/>
          <w:color w:val="000000" w:themeColor="text1"/>
        </w:rPr>
      </w:pPr>
      <w:r w:rsidRPr="00FA10EB">
        <w:rPr>
          <w:rFonts w:eastAsia="MS Mincho"/>
          <w:color w:val="000000" w:themeColor="text1"/>
        </w:rPr>
        <w:t>Reliability</w:t>
      </w:r>
    </w:p>
    <w:p w14:paraId="60F4F02E" w14:textId="77777777" w:rsidR="00A80AE5" w:rsidRPr="00FA10EB" w:rsidRDefault="00A80AE5" w:rsidP="00A80AE5">
      <w:pPr>
        <w:numPr>
          <w:ilvl w:val="1"/>
          <w:numId w:val="7"/>
        </w:numPr>
        <w:rPr>
          <w:rFonts w:eastAsia="MS Mincho"/>
          <w:color w:val="000000" w:themeColor="text1"/>
        </w:rPr>
      </w:pPr>
      <w:r w:rsidRPr="00FA10EB">
        <w:rPr>
          <w:rFonts w:eastAsia="MS Mincho"/>
          <w:color w:val="000000" w:themeColor="text1"/>
        </w:rPr>
        <w:t xml:space="preserve">The project should be available from any internet connected device at any time. </w:t>
      </w:r>
    </w:p>
    <w:p w14:paraId="2FAEFA51" w14:textId="77777777" w:rsidR="00E14DD3" w:rsidRPr="00FA10EB" w:rsidRDefault="00B23C7F" w:rsidP="00E14DD3">
      <w:pPr>
        <w:numPr>
          <w:ilvl w:val="0"/>
          <w:numId w:val="7"/>
        </w:numPr>
        <w:rPr>
          <w:rFonts w:eastAsia="MS Mincho"/>
          <w:color w:val="000000" w:themeColor="text1"/>
        </w:rPr>
      </w:pPr>
      <w:r w:rsidRPr="00FA10EB">
        <w:rPr>
          <w:rFonts w:eastAsia="MS Mincho"/>
          <w:color w:val="000000" w:themeColor="text1"/>
        </w:rPr>
        <w:t>User should be able to create his or her first tournament easily and quickly.</w:t>
      </w:r>
    </w:p>
    <w:p w14:paraId="66C5B497" w14:textId="77777777" w:rsidR="00B23C7F" w:rsidRPr="00FA10EB" w:rsidRDefault="00B23C7F" w:rsidP="00B23C7F">
      <w:pPr>
        <w:numPr>
          <w:ilvl w:val="1"/>
          <w:numId w:val="7"/>
        </w:numPr>
        <w:rPr>
          <w:rFonts w:eastAsia="MS Mincho"/>
          <w:color w:val="000000" w:themeColor="text1"/>
        </w:rPr>
      </w:pPr>
      <w:r w:rsidRPr="00FA10EB">
        <w:rPr>
          <w:rFonts w:eastAsia="MS Mincho"/>
          <w:color w:val="000000" w:themeColor="text1"/>
        </w:rPr>
        <w:t>Creating a user’s first tournament should not require logging in until after they have gone through the tournament creation wizard.</w:t>
      </w:r>
    </w:p>
    <w:p w14:paraId="49ADE36A" w14:textId="77777777" w:rsidR="00B23C7F" w:rsidRPr="00FA10EB" w:rsidRDefault="00B23C7F" w:rsidP="00B23C7F">
      <w:pPr>
        <w:numPr>
          <w:ilvl w:val="1"/>
          <w:numId w:val="7"/>
        </w:numPr>
        <w:rPr>
          <w:rFonts w:eastAsia="MS Mincho"/>
          <w:color w:val="000000" w:themeColor="text1"/>
        </w:rPr>
      </w:pPr>
      <w:r w:rsidRPr="00FA10EB">
        <w:rPr>
          <w:rFonts w:eastAsia="MS Mincho"/>
          <w:color w:val="000000" w:themeColor="text1"/>
        </w:rPr>
        <w:t>Entering data to create a tournament should be easy and intuitive, and must not be confusing or tedious.</w:t>
      </w:r>
    </w:p>
    <w:p w14:paraId="2EFA3C31" w14:textId="77777777" w:rsidR="00A80AE5" w:rsidRPr="00FA10EB" w:rsidRDefault="00A80AE5" w:rsidP="00A80AE5">
      <w:pPr>
        <w:ind w:left="1440"/>
        <w:rPr>
          <w:rFonts w:eastAsia="MS Mincho"/>
          <w:color w:val="000000" w:themeColor="text1"/>
        </w:rPr>
      </w:pPr>
    </w:p>
    <w:p w14:paraId="50E3DFBE" w14:textId="77777777" w:rsidR="00496E90" w:rsidRPr="00FA10EB" w:rsidRDefault="00496E90" w:rsidP="00A80AE5">
      <w:pPr>
        <w:ind w:left="1440"/>
        <w:rPr>
          <w:rFonts w:eastAsia="MS Mincho"/>
          <w:color w:val="000000" w:themeColor="text1"/>
        </w:rPr>
      </w:pPr>
    </w:p>
    <w:p w14:paraId="510B61DA" w14:textId="77777777" w:rsidR="00274890" w:rsidRPr="00FA10EB" w:rsidRDefault="00274890" w:rsidP="00274890">
      <w:pPr>
        <w:numPr>
          <w:ilvl w:val="0"/>
          <w:numId w:val="7"/>
        </w:numPr>
        <w:rPr>
          <w:rFonts w:eastAsia="MS Mincho"/>
          <w:color w:val="000000" w:themeColor="text1"/>
        </w:rPr>
      </w:pPr>
      <w:r w:rsidRPr="00FA10EB">
        <w:rPr>
          <w:rFonts w:eastAsia="MS Mincho"/>
          <w:color w:val="000000" w:themeColor="text1"/>
        </w:rPr>
        <w:t>Response Time</w:t>
      </w:r>
    </w:p>
    <w:p w14:paraId="3CB5BC44" w14:textId="77777777" w:rsidR="00274890" w:rsidRPr="00FA10EB" w:rsidRDefault="00B23C7F" w:rsidP="00B23C7F">
      <w:pPr>
        <w:numPr>
          <w:ilvl w:val="1"/>
          <w:numId w:val="7"/>
        </w:numPr>
        <w:rPr>
          <w:rFonts w:eastAsia="MS Mincho"/>
          <w:color w:val="000000" w:themeColor="text1"/>
        </w:rPr>
      </w:pPr>
      <w:r w:rsidRPr="00FA10EB">
        <w:rPr>
          <w:rFonts w:eastAsia="MS Mincho"/>
          <w:color w:val="000000" w:themeColor="text1"/>
        </w:rPr>
        <w:t>The service should respond quickly when an action is performed.  No page should take more than 3 full seconds to load (internet connection not being the limiting factor)</w:t>
      </w:r>
    </w:p>
    <w:p w14:paraId="23044EE7" w14:textId="77777777" w:rsidR="00274890" w:rsidRPr="00FA10EB" w:rsidRDefault="00B23C7F" w:rsidP="00274890">
      <w:pPr>
        <w:numPr>
          <w:ilvl w:val="0"/>
          <w:numId w:val="7"/>
        </w:numPr>
        <w:rPr>
          <w:rFonts w:eastAsia="MS Mincho"/>
          <w:color w:val="000000" w:themeColor="text1"/>
        </w:rPr>
      </w:pPr>
      <w:r w:rsidRPr="00FA10EB">
        <w:rPr>
          <w:rFonts w:eastAsia="MS Mincho"/>
          <w:color w:val="000000" w:themeColor="text1"/>
        </w:rPr>
        <w:t>Users can update the status and score of matches, and the changes will be reflected to the rest of the users/viewers.</w:t>
      </w:r>
    </w:p>
    <w:p w14:paraId="7753B15B" w14:textId="77777777" w:rsidR="00B23C7F" w:rsidRPr="00FA10EB" w:rsidRDefault="00B23C7F" w:rsidP="00274890">
      <w:pPr>
        <w:numPr>
          <w:ilvl w:val="0"/>
          <w:numId w:val="7"/>
        </w:numPr>
        <w:rPr>
          <w:rFonts w:eastAsia="MS Mincho"/>
          <w:color w:val="000000" w:themeColor="text1"/>
        </w:rPr>
      </w:pPr>
      <w:r w:rsidRPr="00FA10EB">
        <w:rPr>
          <w:rFonts w:eastAsia="MS Mincho"/>
          <w:color w:val="000000" w:themeColor="text1"/>
        </w:rPr>
        <w:t>Users can create tournaments of different types and rule sets.</w:t>
      </w:r>
    </w:p>
    <w:p w14:paraId="60C7EE29" w14:textId="77777777" w:rsidR="00B23C7F" w:rsidRPr="00FA10EB" w:rsidRDefault="00B23C7F" w:rsidP="00274890">
      <w:pPr>
        <w:numPr>
          <w:ilvl w:val="0"/>
          <w:numId w:val="7"/>
        </w:numPr>
        <w:rPr>
          <w:rFonts w:eastAsia="MS Mincho"/>
          <w:color w:val="000000" w:themeColor="text1"/>
        </w:rPr>
      </w:pPr>
      <w:r w:rsidRPr="00FA10EB">
        <w:rPr>
          <w:rFonts w:eastAsia="MS Mincho"/>
          <w:color w:val="000000" w:themeColor="text1"/>
        </w:rPr>
        <w:t>Users can share their tournament with other people via a URL or Facebook post.</w:t>
      </w:r>
    </w:p>
    <w:p w14:paraId="71088FB4" w14:textId="77777777" w:rsidR="00274890" w:rsidRPr="00FA10EB" w:rsidRDefault="002145D2" w:rsidP="00FA10EB">
      <w:pPr>
        <w:pStyle w:val="Heading1"/>
      </w:pPr>
      <w:bookmarkStart w:id="5" w:name="_Toc206736845"/>
      <w:r w:rsidRPr="00FA10EB">
        <w:t>References</w:t>
      </w:r>
      <w:bookmarkEnd w:id="5"/>
    </w:p>
    <w:p w14:paraId="707DF369" w14:textId="77777777" w:rsidR="00B23C7F" w:rsidRPr="00FA10EB" w:rsidRDefault="00B23C7F" w:rsidP="00B43C01">
      <w:pPr>
        <w:rPr>
          <w:rFonts w:eastAsia="MS Mincho"/>
          <w:color w:val="000000" w:themeColor="text1"/>
        </w:rPr>
      </w:pPr>
    </w:p>
    <w:p w14:paraId="2AEFE946" w14:textId="77777777" w:rsidR="00B41047" w:rsidRPr="00FA10EB" w:rsidRDefault="00B41047" w:rsidP="00B43C01">
      <w:pPr>
        <w:rPr>
          <w:rFonts w:eastAsia="MS Mincho"/>
          <w:b/>
          <w:color w:val="000000" w:themeColor="text1"/>
          <w:u w:val="single"/>
        </w:rPr>
      </w:pPr>
      <w:r w:rsidRPr="00FA10EB">
        <w:rPr>
          <w:rFonts w:eastAsia="MS Mincho"/>
          <w:b/>
          <w:color w:val="000000" w:themeColor="text1"/>
          <w:u w:val="single"/>
        </w:rPr>
        <w:t>Backend</w:t>
      </w:r>
    </w:p>
    <w:p w14:paraId="50D4EC15" w14:textId="77777777" w:rsidR="00A80AE5" w:rsidRPr="00FA10EB" w:rsidRDefault="00A80AE5" w:rsidP="00B43C01">
      <w:pPr>
        <w:rPr>
          <w:rFonts w:eastAsia="MS Mincho"/>
          <w:color w:val="000000" w:themeColor="text1"/>
        </w:rPr>
      </w:pPr>
      <w:r w:rsidRPr="00FA10EB">
        <w:rPr>
          <w:rFonts w:eastAsia="MS Mincho"/>
          <w:color w:val="000000" w:themeColor="text1"/>
        </w:rPr>
        <w:t xml:space="preserve">Google App Engine – Free/Low cost hosting solution that is able to quickly scale with our app and has the power of Google behind it. </w:t>
      </w:r>
    </w:p>
    <w:p w14:paraId="1371D0AD" w14:textId="77777777" w:rsidR="00A80AE5" w:rsidRPr="00FA10EB" w:rsidRDefault="00A80AE5" w:rsidP="00B43C01">
      <w:pPr>
        <w:rPr>
          <w:rFonts w:eastAsia="MS Mincho"/>
          <w:b/>
          <w:color w:val="000000" w:themeColor="text1"/>
          <w:u w:val="single"/>
        </w:rPr>
      </w:pPr>
    </w:p>
    <w:p w14:paraId="105F37AB" w14:textId="77777777" w:rsidR="00B23C7F" w:rsidRPr="00FA10EB" w:rsidRDefault="00B23C7F" w:rsidP="00B43C01">
      <w:pPr>
        <w:rPr>
          <w:rFonts w:eastAsia="MS Mincho"/>
          <w:color w:val="000000" w:themeColor="text1"/>
        </w:rPr>
      </w:pPr>
      <w:r w:rsidRPr="00FA10EB">
        <w:rPr>
          <w:rFonts w:eastAsia="MS Mincho"/>
          <w:color w:val="000000" w:themeColor="text1"/>
        </w:rPr>
        <w:t>Flask – A slim web application framework for Python.  Our team discovered this as a replacement for webapp2 and thought it looked really nice.  This framework handles HTTP requests and routing based on URL patterns.</w:t>
      </w:r>
    </w:p>
    <w:p w14:paraId="2FE76527" w14:textId="77777777" w:rsidR="00B23C7F" w:rsidRPr="00FA10EB" w:rsidRDefault="00B23C7F" w:rsidP="00B43C01">
      <w:pPr>
        <w:rPr>
          <w:rFonts w:eastAsia="MS Mincho"/>
          <w:color w:val="000000" w:themeColor="text1"/>
        </w:rPr>
      </w:pPr>
    </w:p>
    <w:p w14:paraId="5B204E53" w14:textId="77777777" w:rsidR="00B23C7F" w:rsidRPr="00FA10EB" w:rsidRDefault="00A80AE5" w:rsidP="00B43C01">
      <w:pPr>
        <w:rPr>
          <w:rFonts w:eastAsia="MS Mincho"/>
          <w:color w:val="000000" w:themeColor="text1"/>
        </w:rPr>
      </w:pPr>
      <w:r w:rsidRPr="00FA10EB">
        <w:rPr>
          <w:rFonts w:eastAsia="MS Mincho"/>
          <w:color w:val="000000" w:themeColor="text1"/>
        </w:rPr>
        <w:t>WTF</w:t>
      </w:r>
      <w:r w:rsidR="00B23C7F" w:rsidRPr="00FA10EB">
        <w:rPr>
          <w:rFonts w:eastAsia="MS Mincho"/>
          <w:color w:val="000000" w:themeColor="text1"/>
        </w:rPr>
        <w:t>orms –</w:t>
      </w:r>
      <w:r w:rsidR="00B41047" w:rsidRPr="00FA10EB">
        <w:rPr>
          <w:rFonts w:eastAsia="MS Mincho"/>
          <w:color w:val="000000" w:themeColor="text1"/>
        </w:rPr>
        <w:t xml:space="preserve"> The forms library.  It a</w:t>
      </w:r>
      <w:r w:rsidR="00B23C7F" w:rsidRPr="00FA10EB">
        <w:rPr>
          <w:rFonts w:eastAsia="MS Mincho"/>
          <w:color w:val="000000" w:themeColor="text1"/>
        </w:rPr>
        <w:t>llows developers to create a form class with field attributes which end up being rendered into HTML forms easily.</w:t>
      </w:r>
    </w:p>
    <w:p w14:paraId="0169B919" w14:textId="77777777" w:rsidR="00B23C7F" w:rsidRPr="00FA10EB" w:rsidRDefault="00B23C7F" w:rsidP="00B43C01">
      <w:pPr>
        <w:rPr>
          <w:rFonts w:eastAsia="MS Mincho"/>
          <w:color w:val="000000" w:themeColor="text1"/>
        </w:rPr>
      </w:pPr>
    </w:p>
    <w:p w14:paraId="4FEE999F" w14:textId="77777777" w:rsidR="00B23C7F" w:rsidRPr="00FA10EB" w:rsidRDefault="00B41047" w:rsidP="00B43C01">
      <w:pPr>
        <w:rPr>
          <w:rFonts w:eastAsia="MS Mincho"/>
          <w:color w:val="000000" w:themeColor="text1"/>
        </w:rPr>
      </w:pPr>
      <w:r w:rsidRPr="00FA10EB">
        <w:rPr>
          <w:rFonts w:eastAsia="MS Mincho"/>
          <w:color w:val="000000" w:themeColor="text1"/>
        </w:rPr>
        <w:t>Jinja Templates – The HTML templating language.  Create HTML templates with variables passed into them; ability to do loops and template subclassing/extension.</w:t>
      </w:r>
    </w:p>
    <w:p w14:paraId="0F8842AE" w14:textId="77777777" w:rsidR="00B41047" w:rsidRPr="00FA10EB" w:rsidRDefault="00B41047" w:rsidP="00B43C01">
      <w:pPr>
        <w:rPr>
          <w:rFonts w:eastAsia="MS Mincho"/>
          <w:color w:val="000000" w:themeColor="text1"/>
        </w:rPr>
      </w:pPr>
    </w:p>
    <w:p w14:paraId="7972CAF3" w14:textId="77777777" w:rsidR="00B41047" w:rsidRPr="00FA10EB" w:rsidRDefault="00B41047" w:rsidP="00B43C01">
      <w:pPr>
        <w:rPr>
          <w:rFonts w:eastAsia="MS Mincho"/>
          <w:color w:val="000000" w:themeColor="text1"/>
        </w:rPr>
      </w:pPr>
      <w:r w:rsidRPr="00FA10EB">
        <w:rPr>
          <w:rFonts w:eastAsia="MS Mincho"/>
          <w:color w:val="000000" w:themeColor="text1"/>
        </w:rPr>
        <w:t>Flask extensions – Various flask extensions are used such as flask-login, flask-oauth, and flask-assets.</w:t>
      </w:r>
    </w:p>
    <w:p w14:paraId="43E0BFE4" w14:textId="77777777" w:rsidR="00B41047" w:rsidRPr="00FA10EB" w:rsidRDefault="00B41047" w:rsidP="00B43C01">
      <w:pPr>
        <w:rPr>
          <w:rFonts w:eastAsia="MS Mincho"/>
          <w:color w:val="000000" w:themeColor="text1"/>
        </w:rPr>
      </w:pPr>
    </w:p>
    <w:p w14:paraId="202E7229" w14:textId="77777777" w:rsidR="00B41047" w:rsidRPr="00FA10EB" w:rsidRDefault="00B41047" w:rsidP="00B41047">
      <w:pPr>
        <w:rPr>
          <w:rFonts w:eastAsia="MS Mincho"/>
          <w:b/>
          <w:color w:val="000000" w:themeColor="text1"/>
          <w:u w:val="single"/>
        </w:rPr>
      </w:pPr>
      <w:r w:rsidRPr="00FA10EB">
        <w:rPr>
          <w:rFonts w:eastAsia="MS Mincho"/>
          <w:b/>
          <w:color w:val="000000" w:themeColor="text1"/>
          <w:u w:val="single"/>
        </w:rPr>
        <w:t>Frontend</w:t>
      </w:r>
    </w:p>
    <w:p w14:paraId="30DE4AB0" w14:textId="77777777" w:rsidR="00B41047" w:rsidRPr="00FA10EB" w:rsidRDefault="00B41047" w:rsidP="00B43C01">
      <w:pPr>
        <w:rPr>
          <w:rFonts w:eastAsia="MS Mincho"/>
          <w:color w:val="000000" w:themeColor="text1"/>
        </w:rPr>
      </w:pPr>
    </w:p>
    <w:p w14:paraId="5AE419D4" w14:textId="77777777" w:rsidR="00B41047" w:rsidRPr="00FA10EB" w:rsidRDefault="00B41047" w:rsidP="00B43C01">
      <w:pPr>
        <w:rPr>
          <w:rFonts w:eastAsia="MS Mincho"/>
          <w:color w:val="000000" w:themeColor="text1"/>
        </w:rPr>
      </w:pPr>
      <w:r w:rsidRPr="00FA10EB">
        <w:rPr>
          <w:rFonts w:eastAsia="MS Mincho"/>
          <w:color w:val="000000" w:themeColor="text1"/>
        </w:rPr>
        <w:t>Twitter Bootstrap – An awesome frontend framework that provides us with a slick look and feel for the web application, without having a graphic designer on the team.</w:t>
      </w:r>
    </w:p>
    <w:p w14:paraId="7BBFB653" w14:textId="77777777" w:rsidR="00A80AE5" w:rsidRPr="00FA10EB" w:rsidRDefault="00A80AE5" w:rsidP="00B43C01">
      <w:pPr>
        <w:rPr>
          <w:rFonts w:eastAsia="MS Mincho"/>
          <w:color w:val="000000" w:themeColor="text1"/>
        </w:rPr>
      </w:pPr>
    </w:p>
    <w:p w14:paraId="04C285F7" w14:textId="77777777" w:rsidR="00A80AE5" w:rsidRPr="00FA10EB" w:rsidRDefault="00496E90" w:rsidP="00B43C01">
      <w:pPr>
        <w:rPr>
          <w:rFonts w:eastAsia="MS Mincho"/>
          <w:color w:val="000000" w:themeColor="text1"/>
        </w:rPr>
      </w:pPr>
      <w:r w:rsidRPr="00FA10EB">
        <w:rPr>
          <w:rFonts w:eastAsia="MS Mincho"/>
          <w:color w:val="000000" w:themeColor="text1"/>
        </w:rPr>
        <w:t>j</w:t>
      </w:r>
      <w:r w:rsidR="00A80AE5" w:rsidRPr="00FA10EB">
        <w:rPr>
          <w:rFonts w:eastAsia="MS Mincho"/>
          <w:color w:val="000000" w:themeColor="text1"/>
        </w:rPr>
        <w:t xml:space="preserve">Query – Making javascript not horrible since 2006.  It helped with making AJAX calls and refreshing things on the page. </w:t>
      </w:r>
    </w:p>
    <w:p w14:paraId="359A194A" w14:textId="77777777" w:rsidR="00A80AE5" w:rsidRPr="00FA10EB" w:rsidRDefault="00A80AE5" w:rsidP="00B43C01">
      <w:pPr>
        <w:rPr>
          <w:rFonts w:eastAsia="MS Mincho"/>
          <w:color w:val="000000" w:themeColor="text1"/>
        </w:rPr>
      </w:pPr>
    </w:p>
    <w:p w14:paraId="73C90D70" w14:textId="77777777" w:rsidR="00A80AE5" w:rsidRPr="00FA10EB" w:rsidRDefault="00496E90" w:rsidP="00B43C01">
      <w:pPr>
        <w:rPr>
          <w:rFonts w:eastAsia="MS Mincho"/>
          <w:color w:val="000000" w:themeColor="text1"/>
        </w:rPr>
      </w:pPr>
      <w:r w:rsidRPr="00FA10EB">
        <w:rPr>
          <w:rFonts w:eastAsia="MS Mincho"/>
          <w:color w:val="000000" w:themeColor="text1"/>
        </w:rPr>
        <w:t>j</w:t>
      </w:r>
      <w:r w:rsidR="00A80AE5" w:rsidRPr="00FA10EB">
        <w:rPr>
          <w:rFonts w:eastAsia="MS Mincho"/>
          <w:color w:val="000000" w:themeColor="text1"/>
        </w:rPr>
        <w:t>Query Datatables – Easily making searchable and sortable tables.</w:t>
      </w:r>
    </w:p>
    <w:p w14:paraId="03156E90" w14:textId="77777777" w:rsidR="00FF7298" w:rsidRPr="00FA10EB" w:rsidRDefault="00FF7298" w:rsidP="00FA10EB">
      <w:pPr>
        <w:pStyle w:val="Heading1"/>
      </w:pPr>
      <w:bookmarkStart w:id="6" w:name="_Toc206736846"/>
      <w:r w:rsidRPr="00FA10EB">
        <w:t>User Interface Description</w:t>
      </w:r>
      <w:bookmarkEnd w:id="6"/>
      <w:r w:rsidRPr="00FA10EB">
        <w:t xml:space="preserve"> </w:t>
      </w:r>
    </w:p>
    <w:p w14:paraId="683F3AF0" w14:textId="77777777" w:rsidR="0072083B" w:rsidRPr="00FA10EB" w:rsidRDefault="001916A0" w:rsidP="0072083B">
      <w:pPr>
        <w:rPr>
          <w:rFonts w:eastAsia="MS Mincho"/>
          <w:color w:val="000000" w:themeColor="text1"/>
        </w:rPr>
      </w:pPr>
      <w:r w:rsidRPr="00FA10EB">
        <w:rPr>
          <w:rFonts w:eastAsia="MS Mincho"/>
          <w:noProof/>
          <w:color w:val="000000" w:themeColor="text1"/>
        </w:rPr>
        <w:drawing>
          <wp:inline distT="0" distB="0" distL="0" distR="0" wp14:anchorId="3A3389E7" wp14:editId="663E3B68">
            <wp:extent cx="6083935" cy="5213350"/>
            <wp:effectExtent l="0" t="0" r="12065" b="0"/>
            <wp:docPr id="1" name="Picture 1" descr="creat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_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935" cy="5213350"/>
                    </a:xfrm>
                    <a:prstGeom prst="rect">
                      <a:avLst/>
                    </a:prstGeom>
                    <a:noFill/>
                    <a:ln>
                      <a:noFill/>
                    </a:ln>
                  </pic:spPr>
                </pic:pic>
              </a:graphicData>
            </a:graphic>
          </wp:inline>
        </w:drawing>
      </w:r>
    </w:p>
    <w:p w14:paraId="5CC504F8" w14:textId="77777777" w:rsidR="0072083B" w:rsidRPr="00FA10EB" w:rsidRDefault="0072083B" w:rsidP="0072083B">
      <w:pPr>
        <w:rPr>
          <w:rFonts w:eastAsia="MS Mincho"/>
          <w:color w:val="000000" w:themeColor="text1"/>
        </w:rPr>
      </w:pPr>
      <w:r w:rsidRPr="00FA10EB">
        <w:rPr>
          <w:rFonts w:eastAsia="MS Mincho"/>
          <w:color w:val="000000" w:themeColor="text1"/>
        </w:rPr>
        <w:br w:type="page"/>
      </w:r>
      <w:r w:rsidR="001916A0" w:rsidRPr="00FA10EB">
        <w:rPr>
          <w:rFonts w:eastAsia="MS Mincho"/>
          <w:noProof/>
          <w:color w:val="000000" w:themeColor="text1"/>
        </w:rPr>
        <w:drawing>
          <wp:inline distT="0" distB="0" distL="0" distR="0" wp14:anchorId="7C79F279" wp14:editId="6D580929">
            <wp:extent cx="6083935" cy="5213350"/>
            <wp:effectExtent l="0" t="0" r="12065" b="0"/>
            <wp:docPr id="2" name="Picture 2" descr="create_tou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_tourna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935" cy="5213350"/>
                    </a:xfrm>
                    <a:prstGeom prst="rect">
                      <a:avLst/>
                    </a:prstGeom>
                    <a:noFill/>
                    <a:ln>
                      <a:noFill/>
                    </a:ln>
                  </pic:spPr>
                </pic:pic>
              </a:graphicData>
            </a:graphic>
          </wp:inline>
        </w:drawing>
      </w:r>
    </w:p>
    <w:p w14:paraId="0D5C91A3" w14:textId="77777777" w:rsidR="0072083B" w:rsidRPr="00FA10EB" w:rsidRDefault="0072083B" w:rsidP="0072083B">
      <w:pPr>
        <w:rPr>
          <w:rFonts w:eastAsia="MS Mincho"/>
          <w:color w:val="000000" w:themeColor="text1"/>
        </w:rPr>
      </w:pPr>
      <w:r w:rsidRPr="00FA10EB">
        <w:rPr>
          <w:rFonts w:eastAsia="MS Mincho"/>
          <w:color w:val="000000" w:themeColor="text1"/>
        </w:rPr>
        <w:br w:type="page"/>
      </w:r>
      <w:r w:rsidR="001916A0" w:rsidRPr="00FA10EB">
        <w:rPr>
          <w:rFonts w:eastAsia="MS Mincho"/>
          <w:noProof/>
          <w:color w:val="000000" w:themeColor="text1"/>
        </w:rPr>
        <w:drawing>
          <wp:inline distT="0" distB="0" distL="0" distR="0" wp14:anchorId="656457D0" wp14:editId="5589B262">
            <wp:extent cx="6083935" cy="5213350"/>
            <wp:effectExtent l="0" t="0" r="12065" b="0"/>
            <wp:docPr id="3"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5213350"/>
                    </a:xfrm>
                    <a:prstGeom prst="rect">
                      <a:avLst/>
                    </a:prstGeom>
                    <a:noFill/>
                    <a:ln>
                      <a:noFill/>
                    </a:ln>
                  </pic:spPr>
                </pic:pic>
              </a:graphicData>
            </a:graphic>
          </wp:inline>
        </w:drawing>
      </w:r>
    </w:p>
    <w:p w14:paraId="334BD123" w14:textId="77777777" w:rsidR="0072083B" w:rsidRPr="00FA10EB" w:rsidRDefault="0072083B" w:rsidP="0072083B">
      <w:pPr>
        <w:rPr>
          <w:rFonts w:eastAsia="MS Mincho"/>
          <w:color w:val="000000" w:themeColor="text1"/>
        </w:rPr>
      </w:pPr>
      <w:r w:rsidRPr="00FA10EB">
        <w:rPr>
          <w:rFonts w:eastAsia="MS Mincho"/>
          <w:color w:val="000000" w:themeColor="text1"/>
        </w:rPr>
        <w:br w:type="page"/>
      </w:r>
      <w:r w:rsidR="001916A0" w:rsidRPr="00FA10EB">
        <w:rPr>
          <w:rFonts w:eastAsia="MS Mincho"/>
          <w:noProof/>
          <w:color w:val="000000" w:themeColor="text1"/>
        </w:rPr>
        <w:drawing>
          <wp:inline distT="0" distB="0" distL="0" distR="0" wp14:anchorId="1E8D420E" wp14:editId="2C2BCE81">
            <wp:extent cx="6083935" cy="5213350"/>
            <wp:effectExtent l="0" t="0" r="12065" b="0"/>
            <wp:docPr id="4" name="Picture 4" descr="tou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urna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5213350"/>
                    </a:xfrm>
                    <a:prstGeom prst="rect">
                      <a:avLst/>
                    </a:prstGeom>
                    <a:noFill/>
                    <a:ln>
                      <a:noFill/>
                    </a:ln>
                  </pic:spPr>
                </pic:pic>
              </a:graphicData>
            </a:graphic>
          </wp:inline>
        </w:drawing>
      </w:r>
    </w:p>
    <w:p w14:paraId="7EA30B05" w14:textId="77777777" w:rsidR="0072083B" w:rsidRPr="00FA10EB" w:rsidRDefault="0072083B" w:rsidP="0072083B">
      <w:pPr>
        <w:rPr>
          <w:rFonts w:eastAsia="MS Mincho"/>
          <w:color w:val="000000" w:themeColor="text1"/>
        </w:rPr>
      </w:pPr>
      <w:r w:rsidRPr="00FA10EB">
        <w:rPr>
          <w:rFonts w:eastAsia="MS Mincho"/>
          <w:color w:val="000000" w:themeColor="text1"/>
        </w:rPr>
        <w:br w:type="page"/>
      </w:r>
      <w:r w:rsidR="001916A0" w:rsidRPr="00FA10EB">
        <w:rPr>
          <w:rFonts w:eastAsia="MS Mincho"/>
          <w:noProof/>
          <w:color w:val="000000" w:themeColor="text1"/>
        </w:rPr>
        <w:drawing>
          <wp:inline distT="0" distB="0" distL="0" distR="0" wp14:anchorId="279E0647" wp14:editId="74639C58">
            <wp:extent cx="6083935" cy="5213350"/>
            <wp:effectExtent l="0" t="0" r="12065" b="0"/>
            <wp:docPr id="5" name="Picture 5" descr="view_tou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_tourna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5213350"/>
                    </a:xfrm>
                    <a:prstGeom prst="rect">
                      <a:avLst/>
                    </a:prstGeom>
                    <a:noFill/>
                    <a:ln>
                      <a:noFill/>
                    </a:ln>
                  </pic:spPr>
                </pic:pic>
              </a:graphicData>
            </a:graphic>
          </wp:inline>
        </w:drawing>
      </w:r>
    </w:p>
    <w:p w14:paraId="4FEAC0D1" w14:textId="77777777" w:rsidR="002145D2" w:rsidRPr="00FA10EB" w:rsidRDefault="008A2598" w:rsidP="00FA10EB">
      <w:pPr>
        <w:pStyle w:val="Heading1"/>
      </w:pPr>
      <w:bookmarkStart w:id="7" w:name="_Toc206736847"/>
      <w:r w:rsidRPr="00FA10EB">
        <w:t>Decomposition Description</w:t>
      </w:r>
      <w:bookmarkEnd w:id="7"/>
    </w:p>
    <w:p w14:paraId="7BF3F175" w14:textId="77777777" w:rsidR="002145D2" w:rsidRPr="00FA10EB" w:rsidRDefault="006C1B0E" w:rsidP="00496E90">
      <w:pPr>
        <w:pStyle w:val="Heading2"/>
      </w:pPr>
      <w:bookmarkStart w:id="8" w:name="_Toc206736848"/>
      <w:r w:rsidRPr="00FA10EB">
        <w:t>Module Decomposition</w:t>
      </w:r>
      <w:bookmarkEnd w:id="8"/>
    </w:p>
    <w:p w14:paraId="5883060C" w14:textId="77777777" w:rsidR="00A61238" w:rsidRPr="00FA10EB" w:rsidRDefault="00A80AE5" w:rsidP="00A61238">
      <w:pPr>
        <w:rPr>
          <w:rFonts w:eastAsia="MS Mincho"/>
          <w:color w:val="000000" w:themeColor="text1"/>
        </w:rPr>
      </w:pPr>
      <w:r w:rsidRPr="00FA10EB">
        <w:rPr>
          <w:rFonts w:eastAsia="MS Mincho"/>
          <w:color w:val="000000" w:themeColor="text1"/>
        </w:rPr>
        <w:t xml:space="preserve">Modules are broken up by topic area.  Each module contains classes that describe anything needed for that topic area.  There are classes for forms, models, views, utilities, and different database actions that pertain to each module.  For example, checking a password as valid would be found in the utilities section of the auth module. </w:t>
      </w:r>
    </w:p>
    <w:p w14:paraId="358BCD9B" w14:textId="77777777" w:rsidR="003237AD" w:rsidRPr="00FA10EB" w:rsidRDefault="00A80AE5" w:rsidP="002859EE">
      <w:pPr>
        <w:pStyle w:val="Heading3"/>
      </w:pPr>
      <w:r w:rsidRPr="00FA10EB">
        <w:t xml:space="preserve">Auth </w:t>
      </w:r>
    </w:p>
    <w:p w14:paraId="4F5B8594" w14:textId="77777777" w:rsidR="003237AD" w:rsidRPr="00FA10EB" w:rsidRDefault="003237AD" w:rsidP="003237AD">
      <w:pPr>
        <w:pStyle w:val="Heading4"/>
        <w:rPr>
          <w:rFonts w:eastAsia="MS Mincho"/>
          <w:color w:val="000000" w:themeColor="text1"/>
        </w:rPr>
      </w:pPr>
      <w:r w:rsidRPr="00FA10EB">
        <w:rPr>
          <w:rFonts w:eastAsia="MS Mincho"/>
          <w:color w:val="000000" w:themeColor="text1"/>
        </w:rPr>
        <w:t>The auth module includes a number of methods for dealing with user creation, authentication, and management.  It includes the model descriptions for users, form descriptions for the register and login forms, and utilities for generating password hashes, generating secure tokens, validating tokens, and other authentication related tasks.  All of the logic for validating a login and handling a user session is also included.</w:t>
      </w:r>
    </w:p>
    <w:p w14:paraId="0520698B" w14:textId="77777777" w:rsidR="003237AD" w:rsidRPr="00FA10EB" w:rsidRDefault="003237AD" w:rsidP="002859EE">
      <w:pPr>
        <w:pStyle w:val="Heading3"/>
      </w:pPr>
      <w:r w:rsidRPr="00FA10EB">
        <w:t>Base</w:t>
      </w:r>
    </w:p>
    <w:p w14:paraId="477DA6C1" w14:textId="77777777" w:rsidR="003237AD" w:rsidRPr="00FA10EB" w:rsidRDefault="003237AD" w:rsidP="003237AD">
      <w:pPr>
        <w:pStyle w:val="Heading4"/>
        <w:rPr>
          <w:rFonts w:eastAsia="MS Mincho"/>
          <w:color w:val="000000" w:themeColor="text1"/>
        </w:rPr>
      </w:pPr>
      <w:r w:rsidRPr="00FA10EB">
        <w:rPr>
          <w:rFonts w:eastAsia="MS Mincho"/>
          <w:color w:val="000000" w:themeColor="text1"/>
        </w:rPr>
        <w:t>The base module includes the methods and utilities that didn’t fit in any of the other modules.  It includes mail functionality and form widgets that are used across the entire app.</w:t>
      </w:r>
    </w:p>
    <w:p w14:paraId="3A7308DD" w14:textId="77777777" w:rsidR="003237AD" w:rsidRPr="00FA10EB" w:rsidRDefault="003237AD" w:rsidP="002859EE">
      <w:pPr>
        <w:pStyle w:val="Heading3"/>
      </w:pPr>
      <w:r w:rsidRPr="00FA10EB">
        <w:t>Lib</w:t>
      </w:r>
    </w:p>
    <w:p w14:paraId="6A27DC73" w14:textId="77777777" w:rsidR="003237AD" w:rsidRPr="00FA10EB" w:rsidRDefault="003237AD" w:rsidP="003237AD">
      <w:pPr>
        <w:pStyle w:val="Heading4"/>
        <w:rPr>
          <w:rFonts w:eastAsia="MS Mincho"/>
          <w:color w:val="000000" w:themeColor="text1"/>
        </w:rPr>
      </w:pPr>
      <w:r w:rsidRPr="00FA10EB">
        <w:rPr>
          <w:rFonts w:eastAsia="MS Mincho"/>
          <w:color w:val="000000" w:themeColor="text1"/>
        </w:rPr>
        <w:t>Lib houses all of our external libraries needed to run the application.</w:t>
      </w:r>
    </w:p>
    <w:p w14:paraId="164123A3" w14:textId="77777777" w:rsidR="003237AD" w:rsidRPr="00FA10EB" w:rsidRDefault="003237AD" w:rsidP="002859EE">
      <w:pPr>
        <w:pStyle w:val="Heading3"/>
      </w:pPr>
      <w:r w:rsidRPr="00FA10EB">
        <w:t>Tournament</w:t>
      </w:r>
    </w:p>
    <w:p w14:paraId="5C00E15B" w14:textId="77777777" w:rsidR="000743E0" w:rsidRPr="00FA10EB" w:rsidRDefault="003237AD" w:rsidP="000743E0">
      <w:pPr>
        <w:pStyle w:val="Heading4"/>
        <w:rPr>
          <w:rFonts w:eastAsia="MS Mincho"/>
          <w:color w:val="000000" w:themeColor="text1"/>
        </w:rPr>
      </w:pPr>
      <w:r w:rsidRPr="00FA10EB">
        <w:rPr>
          <w:rFonts w:eastAsia="MS Mincho"/>
          <w:color w:val="000000" w:themeColor="text1"/>
        </w:rPr>
        <w:t xml:space="preserve">The tournament module houses all of the forms, models, utilities, database actions, and views for all of the tournament functionality.  Actions houses all of the database interaction such as creating a tournament, updating a tournament, </w:t>
      </w:r>
      <w:r w:rsidR="000743E0" w:rsidRPr="00FA10EB">
        <w:rPr>
          <w:rFonts w:eastAsia="MS Mincho"/>
          <w:color w:val="000000" w:themeColor="text1"/>
        </w:rPr>
        <w:t xml:space="preserve">and getting tournament information out of the database.  Forms contains all of the forms needed for dealing with tournaments, including the forms needed to create, edit and delete a tournament and the forms needed to update a tournament from the tournament view page.  Models contains all of the model descriptions for our tournaments, including the models for Tournaments, Matches, and Tournaments.  This module has grown to be quite large, and should really be split into multiple modules at this point.  </w:t>
      </w:r>
    </w:p>
    <w:p w14:paraId="28D2424B" w14:textId="77777777" w:rsidR="00A61238" w:rsidRPr="00FA10EB" w:rsidRDefault="00A61238" w:rsidP="002859EE">
      <w:pPr>
        <w:pStyle w:val="Heading3"/>
        <w:numPr>
          <w:ilvl w:val="0"/>
          <w:numId w:val="0"/>
        </w:numPr>
      </w:pPr>
    </w:p>
    <w:p w14:paraId="2545EFBE" w14:textId="77777777" w:rsidR="00B61886" w:rsidRPr="00FA10EB" w:rsidRDefault="00B61886" w:rsidP="00496E90">
      <w:pPr>
        <w:pStyle w:val="Heading2"/>
      </w:pPr>
      <w:bookmarkStart w:id="9" w:name="_Toc206736849"/>
      <w:r w:rsidRPr="00FA10EB">
        <w:t>Concurrent Process</w:t>
      </w:r>
      <w:bookmarkEnd w:id="9"/>
    </w:p>
    <w:p w14:paraId="070B2438" w14:textId="77777777" w:rsidR="000743E0" w:rsidRPr="00FA10EB" w:rsidRDefault="00433D53" w:rsidP="00A61238">
      <w:pPr>
        <w:rPr>
          <w:rFonts w:eastAsia="MS Mincho"/>
          <w:color w:val="000000" w:themeColor="text1"/>
        </w:rPr>
      </w:pPr>
      <w:r w:rsidRPr="00FA10EB">
        <w:rPr>
          <w:rFonts w:eastAsia="MS Mincho"/>
          <w:color w:val="000000" w:themeColor="text1"/>
        </w:rPr>
        <w:t xml:space="preserve">Our application does not currently use multiple threads.  Google App Engine provides minimal support for multi-threaded applications.  </w:t>
      </w:r>
    </w:p>
    <w:p w14:paraId="517923CD" w14:textId="77777777" w:rsidR="00433D53" w:rsidRPr="00FA10EB" w:rsidRDefault="00433D53" w:rsidP="00A61238">
      <w:pPr>
        <w:rPr>
          <w:rFonts w:eastAsia="MS Mincho"/>
          <w:color w:val="000000" w:themeColor="text1"/>
        </w:rPr>
      </w:pPr>
    </w:p>
    <w:p w14:paraId="2F5F56CD" w14:textId="77777777" w:rsidR="00433D53" w:rsidRPr="00FA10EB" w:rsidRDefault="00433D53" w:rsidP="00A61238">
      <w:pPr>
        <w:rPr>
          <w:rFonts w:eastAsia="MS Mincho"/>
          <w:color w:val="000000" w:themeColor="text1"/>
        </w:rPr>
      </w:pPr>
      <w:r w:rsidRPr="00FA10EB">
        <w:rPr>
          <w:rFonts w:eastAsia="MS Mincho"/>
          <w:color w:val="000000" w:themeColor="text1"/>
        </w:rPr>
        <w:t>In the future there are plans for using task queues for creating large tournaments, but it has not been implemented at this point.</w:t>
      </w:r>
    </w:p>
    <w:p w14:paraId="7791BC74" w14:textId="77777777" w:rsidR="00A61238" w:rsidRPr="00FA10EB" w:rsidRDefault="00A61238" w:rsidP="00B61886">
      <w:pPr>
        <w:rPr>
          <w:rFonts w:eastAsia="MS Mincho"/>
          <w:color w:val="000000" w:themeColor="text1"/>
        </w:rPr>
      </w:pPr>
    </w:p>
    <w:p w14:paraId="2CF7A102" w14:textId="77777777" w:rsidR="00B43C01" w:rsidRPr="00FA10EB" w:rsidRDefault="00790C60" w:rsidP="00496E90">
      <w:pPr>
        <w:pStyle w:val="Heading2"/>
      </w:pPr>
      <w:bookmarkStart w:id="10" w:name="_Toc206736850"/>
      <w:r w:rsidRPr="00FA10EB">
        <w:t>Data Decomposition</w:t>
      </w:r>
      <w:bookmarkEnd w:id="10"/>
    </w:p>
    <w:p w14:paraId="32E88EBD" w14:textId="77777777" w:rsidR="00B43C01" w:rsidRPr="00FA10EB" w:rsidRDefault="00433D53" w:rsidP="002859EE">
      <w:pPr>
        <w:pStyle w:val="Heading3"/>
      </w:pPr>
      <w:r w:rsidRPr="00FA10EB">
        <w:t>WTUser</w:t>
      </w:r>
    </w:p>
    <w:p w14:paraId="1EB8A74D" w14:textId="77777777" w:rsidR="00B43C01" w:rsidRPr="00FA10EB" w:rsidRDefault="00433D53" w:rsidP="00B43C01">
      <w:pPr>
        <w:pStyle w:val="Heading4"/>
        <w:rPr>
          <w:rFonts w:eastAsia="MS Mincho"/>
          <w:color w:val="000000" w:themeColor="text1"/>
        </w:rPr>
      </w:pPr>
      <w:r w:rsidRPr="00FA10EB">
        <w:rPr>
          <w:rFonts w:eastAsia="MS Mincho"/>
          <w:color w:val="000000" w:themeColor="text1"/>
        </w:rPr>
        <w:t>The WTUser module stores the information about different users.  It includes properties that include username, email, salt, password, and Facebook or Google identifiers used in OAuth authentication.</w:t>
      </w:r>
    </w:p>
    <w:p w14:paraId="2CF7091E" w14:textId="77777777" w:rsidR="00B43C01" w:rsidRPr="00FA10EB" w:rsidRDefault="00C73960" w:rsidP="002859EE">
      <w:pPr>
        <w:pStyle w:val="Heading3"/>
      </w:pPr>
      <w:r w:rsidRPr="00FA10EB">
        <w:t>Tournament</w:t>
      </w:r>
    </w:p>
    <w:p w14:paraId="1C259D11" w14:textId="77777777" w:rsidR="00C73960" w:rsidRPr="00FA10EB" w:rsidRDefault="00C73960" w:rsidP="00C73960">
      <w:pPr>
        <w:pStyle w:val="Heading4"/>
        <w:rPr>
          <w:rFonts w:eastAsia="MS Mincho"/>
          <w:color w:val="000000" w:themeColor="text1"/>
        </w:rPr>
      </w:pPr>
      <w:r w:rsidRPr="00FA10EB">
        <w:rPr>
          <w:rFonts w:eastAsia="MS Mincho"/>
          <w:color w:val="000000" w:themeColor="text1"/>
        </w:rPr>
        <w:t>The Tournament model contains information about a complete tournament.  This includes information such as the name, type, date, and location of the tournament, along with permissions on the tournament.</w:t>
      </w:r>
    </w:p>
    <w:p w14:paraId="6A074E7E" w14:textId="77777777" w:rsidR="00C73960" w:rsidRPr="00FA10EB" w:rsidRDefault="00C73960" w:rsidP="002859EE">
      <w:pPr>
        <w:pStyle w:val="Heading3"/>
      </w:pPr>
      <w:r w:rsidRPr="00FA10EB">
        <w:t>Match</w:t>
      </w:r>
    </w:p>
    <w:p w14:paraId="355B3641" w14:textId="77777777" w:rsidR="00C73960" w:rsidRPr="00FA10EB" w:rsidRDefault="00C73960" w:rsidP="00C73960">
      <w:pPr>
        <w:pStyle w:val="Heading4"/>
        <w:rPr>
          <w:rFonts w:eastAsia="MS Mincho"/>
          <w:color w:val="000000" w:themeColor="text1"/>
        </w:rPr>
      </w:pPr>
      <w:r w:rsidRPr="00FA10EB">
        <w:rPr>
          <w:rFonts w:eastAsia="MS Mincho"/>
          <w:color w:val="000000" w:themeColor="text1"/>
        </w:rPr>
        <w:t xml:space="preserve">The Match model contains information about a specific match in a tournament.  It includes information such as the round of the tournament it is in, if it has been played, and contains a reference to the next match that the winner should advance to in a bracket tournament. </w:t>
      </w:r>
    </w:p>
    <w:p w14:paraId="073D2678" w14:textId="77777777" w:rsidR="00C73960" w:rsidRPr="00FA10EB" w:rsidRDefault="00C73960" w:rsidP="002859EE">
      <w:pPr>
        <w:pStyle w:val="Heading3"/>
      </w:pPr>
      <w:r w:rsidRPr="00FA10EB">
        <w:t>Participant</w:t>
      </w:r>
    </w:p>
    <w:p w14:paraId="4FF98EAD" w14:textId="77777777" w:rsidR="00C73960" w:rsidRPr="00FA10EB" w:rsidRDefault="00C73960" w:rsidP="00C73960">
      <w:pPr>
        <w:pStyle w:val="Heading4"/>
        <w:rPr>
          <w:rFonts w:eastAsia="MS Mincho"/>
          <w:color w:val="000000" w:themeColor="text1"/>
        </w:rPr>
      </w:pPr>
      <w:r w:rsidRPr="00FA10EB">
        <w:rPr>
          <w:rFonts w:eastAsia="MS Mincho"/>
          <w:color w:val="000000" w:themeColor="text1"/>
        </w:rPr>
        <w:t xml:space="preserve">The Participant model contains information about one player in a specific match.  It includes information about the player such as seed, a reference to a user, and a name field. </w:t>
      </w:r>
    </w:p>
    <w:p w14:paraId="33E36ED2" w14:textId="77777777" w:rsidR="00C73960" w:rsidRPr="00FA10EB" w:rsidRDefault="00C73960" w:rsidP="00C73960">
      <w:pPr>
        <w:rPr>
          <w:rFonts w:eastAsia="MS Mincho"/>
          <w:color w:val="000000" w:themeColor="text1"/>
        </w:rPr>
      </w:pPr>
    </w:p>
    <w:p w14:paraId="371F3E50" w14:textId="77777777" w:rsidR="00790C60" w:rsidRPr="00FA10EB" w:rsidRDefault="00790C60" w:rsidP="00790C60">
      <w:pPr>
        <w:rPr>
          <w:rFonts w:eastAsia="MS Mincho"/>
          <w:color w:val="000000" w:themeColor="text1"/>
        </w:rPr>
      </w:pPr>
    </w:p>
    <w:p w14:paraId="44A65C9A" w14:textId="77777777" w:rsidR="00790C60" w:rsidRPr="00FA10EB" w:rsidRDefault="00FF7298" w:rsidP="00496E90">
      <w:pPr>
        <w:pStyle w:val="Heading2"/>
      </w:pPr>
      <w:bookmarkStart w:id="11" w:name="_Toc206736851"/>
      <w:r w:rsidRPr="00FA10EB">
        <w:t>OverALL System Specification</w:t>
      </w:r>
      <w:bookmarkEnd w:id="11"/>
    </w:p>
    <w:p w14:paraId="3D3B5C1C" w14:textId="77777777" w:rsidR="00790C60" w:rsidRPr="00FA10EB" w:rsidRDefault="00C73960" w:rsidP="002859EE">
      <w:pPr>
        <w:pStyle w:val="Heading3"/>
      </w:pPr>
      <w:r w:rsidRPr="00FA10EB">
        <w:t xml:space="preserve">N/A – Our application does not live on a typical server system, but instead on the Google App Engine platform. </w:t>
      </w:r>
    </w:p>
    <w:p w14:paraId="294961AF" w14:textId="77777777" w:rsidR="00B43C01" w:rsidRPr="00FA10EB" w:rsidRDefault="00B43C01" w:rsidP="002859EE">
      <w:pPr>
        <w:pStyle w:val="Heading3"/>
        <w:numPr>
          <w:ilvl w:val="0"/>
          <w:numId w:val="0"/>
        </w:numPr>
      </w:pPr>
    </w:p>
    <w:p w14:paraId="7F35434C" w14:textId="77777777" w:rsidR="00E31439" w:rsidRPr="00FA10EB" w:rsidRDefault="00E31439" w:rsidP="00FA10EB">
      <w:pPr>
        <w:pStyle w:val="Heading1"/>
      </w:pPr>
      <w:bookmarkStart w:id="12" w:name="_Toc206736852"/>
      <w:r w:rsidRPr="00FA10EB">
        <w:t>Dependency Description</w:t>
      </w:r>
      <w:bookmarkEnd w:id="12"/>
    </w:p>
    <w:p w14:paraId="3963BAD0" w14:textId="77777777" w:rsidR="00E31439" w:rsidRPr="00FA10EB" w:rsidRDefault="00E31439" w:rsidP="00E31439">
      <w:pPr>
        <w:rPr>
          <w:rFonts w:eastAsia="MS Mincho"/>
          <w:color w:val="000000" w:themeColor="text1"/>
        </w:rPr>
      </w:pPr>
    </w:p>
    <w:p w14:paraId="42028F4F" w14:textId="77777777" w:rsidR="00E31439" w:rsidRDefault="00E31439" w:rsidP="00496E90">
      <w:pPr>
        <w:pStyle w:val="Heading2"/>
      </w:pPr>
      <w:bookmarkStart w:id="13" w:name="_Toc206736853"/>
      <w:r w:rsidRPr="00FA10EB">
        <w:t>Intermodule Dependencies</w:t>
      </w:r>
      <w:bookmarkEnd w:id="13"/>
    </w:p>
    <w:p w14:paraId="7740AA0E" w14:textId="77777777" w:rsidR="00FA10EB" w:rsidRDefault="00FA10EB" w:rsidP="00FA10EB">
      <w:pPr>
        <w:pStyle w:val="Heading2"/>
        <w:numPr>
          <w:ilvl w:val="0"/>
          <w:numId w:val="0"/>
        </w:numPr>
        <w:ind w:left="576"/>
      </w:pPr>
      <w:r>
        <w:rPr>
          <w:noProof/>
        </w:rPr>
        <w:drawing>
          <wp:inline distT="0" distB="0" distL="0" distR="0" wp14:anchorId="2C71D1E8" wp14:editId="258E8787">
            <wp:extent cx="6090920" cy="4557395"/>
            <wp:effectExtent l="0" t="0" r="5080" b="0"/>
            <wp:docPr id="7" name="Picture 7" descr="Macintosh HD:Users:mikedavis:Desktop:intermodule_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kedavis:Desktop:intermodule_dependenc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0920" cy="4557395"/>
                    </a:xfrm>
                    <a:prstGeom prst="rect">
                      <a:avLst/>
                    </a:prstGeom>
                    <a:noFill/>
                    <a:ln>
                      <a:noFill/>
                    </a:ln>
                  </pic:spPr>
                </pic:pic>
              </a:graphicData>
            </a:graphic>
          </wp:inline>
        </w:drawing>
      </w:r>
    </w:p>
    <w:p w14:paraId="06C8CB8F" w14:textId="77777777" w:rsidR="00FA10EB" w:rsidRDefault="00FA10EB" w:rsidP="00FA10EB">
      <w:pPr>
        <w:pStyle w:val="Heading2"/>
        <w:numPr>
          <w:ilvl w:val="0"/>
          <w:numId w:val="0"/>
        </w:numPr>
        <w:ind w:left="576"/>
      </w:pPr>
    </w:p>
    <w:p w14:paraId="6035D2C9" w14:textId="77777777" w:rsidR="00FA10EB" w:rsidRDefault="00FA10EB" w:rsidP="00FA10EB">
      <w:pPr>
        <w:pStyle w:val="Heading2"/>
        <w:numPr>
          <w:ilvl w:val="0"/>
          <w:numId w:val="0"/>
        </w:numPr>
        <w:ind w:left="576"/>
      </w:pPr>
    </w:p>
    <w:p w14:paraId="0BE45ECF" w14:textId="77777777" w:rsidR="00FA10EB" w:rsidRDefault="00FA10EB" w:rsidP="00FA10EB">
      <w:pPr>
        <w:pStyle w:val="Heading2"/>
        <w:numPr>
          <w:ilvl w:val="0"/>
          <w:numId w:val="0"/>
        </w:numPr>
        <w:ind w:left="576"/>
      </w:pPr>
    </w:p>
    <w:p w14:paraId="5315F35B" w14:textId="77777777" w:rsidR="00FA10EB" w:rsidRDefault="00FA10EB" w:rsidP="00FA10EB">
      <w:pPr>
        <w:pStyle w:val="Heading2"/>
        <w:numPr>
          <w:ilvl w:val="0"/>
          <w:numId w:val="0"/>
        </w:numPr>
        <w:ind w:left="576"/>
      </w:pPr>
    </w:p>
    <w:p w14:paraId="0C25C0D4" w14:textId="77777777" w:rsidR="00FA10EB" w:rsidRPr="00FA10EB" w:rsidRDefault="00FA10EB" w:rsidP="00FA10EB">
      <w:pPr>
        <w:pStyle w:val="Heading2"/>
        <w:numPr>
          <w:ilvl w:val="0"/>
          <w:numId w:val="0"/>
        </w:numPr>
        <w:ind w:left="576"/>
      </w:pPr>
    </w:p>
    <w:p w14:paraId="1F634588" w14:textId="77777777" w:rsidR="00E31439" w:rsidRPr="00FA10EB" w:rsidRDefault="00E31439" w:rsidP="00496E90">
      <w:pPr>
        <w:pStyle w:val="Heading2"/>
      </w:pPr>
      <w:bookmarkStart w:id="14" w:name="_Toc206736854"/>
      <w:r w:rsidRPr="00FA10EB">
        <w:t>InterProcess Dependencies</w:t>
      </w:r>
      <w:bookmarkEnd w:id="14"/>
    </w:p>
    <w:p w14:paraId="3E6F34F1" w14:textId="77777777" w:rsidR="003A64BC" w:rsidRPr="00FA10EB" w:rsidRDefault="001916A0" w:rsidP="003A64BC">
      <w:pPr>
        <w:pStyle w:val="Heading2"/>
        <w:numPr>
          <w:ilvl w:val="0"/>
          <w:numId w:val="0"/>
        </w:numPr>
        <w:ind w:left="576"/>
        <w:jc w:val="center"/>
      </w:pPr>
      <w:r w:rsidRPr="00FA10EB">
        <w:rPr>
          <w:noProof/>
        </w:rPr>
        <w:drawing>
          <wp:inline distT="0" distB="0" distL="0" distR="0" wp14:anchorId="67F1FC24" wp14:editId="4962D076">
            <wp:extent cx="5692775" cy="4033520"/>
            <wp:effectExtent l="0" t="0" r="0" b="5080"/>
            <wp:docPr id="6" name="Picture 6" descr="interprocess_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process_dependenc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775" cy="4033520"/>
                    </a:xfrm>
                    <a:prstGeom prst="rect">
                      <a:avLst/>
                    </a:prstGeom>
                    <a:noFill/>
                    <a:ln>
                      <a:noFill/>
                    </a:ln>
                  </pic:spPr>
                </pic:pic>
              </a:graphicData>
            </a:graphic>
          </wp:inline>
        </w:drawing>
      </w:r>
    </w:p>
    <w:p w14:paraId="4B4EE6C7" w14:textId="77777777" w:rsidR="002859EE" w:rsidRDefault="00E31439" w:rsidP="002859EE">
      <w:pPr>
        <w:pStyle w:val="Heading2"/>
      </w:pPr>
      <w:bookmarkStart w:id="15" w:name="_Toc206736855"/>
      <w:r w:rsidRPr="00FA10EB">
        <w:t>Data Dependencies</w:t>
      </w:r>
      <w:bookmarkEnd w:id="15"/>
    </w:p>
    <w:p w14:paraId="2CF84958" w14:textId="77777777" w:rsidR="002859EE" w:rsidRPr="002859EE" w:rsidRDefault="002859EE" w:rsidP="002859EE">
      <w:pPr>
        <w:pStyle w:val="Heading3"/>
      </w:pPr>
      <w:r w:rsidRPr="002859EE">
        <w:t xml:space="preserve">The user and tournament data is stored in the datastore, which is a non-relational database managed and scaled by Google App Engine.  When Displaying a tournament bracket, the data is requested at a designated endpoint using the tournament’s ID key, where it is then translated from Python objects into a JSON representation.  </w:t>
      </w:r>
    </w:p>
    <w:p w14:paraId="4C2281C5" w14:textId="77777777" w:rsidR="00E31439" w:rsidRPr="00FA10EB" w:rsidRDefault="00E31439" w:rsidP="00FA10EB">
      <w:pPr>
        <w:pStyle w:val="Heading1"/>
      </w:pPr>
      <w:bookmarkStart w:id="16" w:name="_Toc206736856"/>
      <w:r w:rsidRPr="00FA10EB">
        <w:t>Interface Description</w:t>
      </w:r>
      <w:bookmarkEnd w:id="16"/>
    </w:p>
    <w:p w14:paraId="62D9435F" w14:textId="77777777" w:rsidR="00E31439" w:rsidRPr="00FA10EB" w:rsidRDefault="00E31439" w:rsidP="00496E90">
      <w:pPr>
        <w:pStyle w:val="Heading2"/>
      </w:pPr>
      <w:bookmarkStart w:id="17" w:name="_Toc206736857"/>
      <w:r w:rsidRPr="00FA10EB">
        <w:t>Module Interface</w:t>
      </w:r>
      <w:bookmarkEnd w:id="17"/>
    </w:p>
    <w:p w14:paraId="43FA876D" w14:textId="77777777" w:rsidR="00E31439" w:rsidRPr="00FA10EB" w:rsidRDefault="00FA10EB" w:rsidP="002859EE">
      <w:pPr>
        <w:pStyle w:val="Heading3"/>
      </w:pPr>
      <w:r w:rsidRPr="00FA10EB">
        <w:t>Views Module( Included in Auth and Tournament modules ) controller for views</w:t>
      </w:r>
    </w:p>
    <w:p w14:paraId="7D2A3A5C" w14:textId="77777777" w:rsidR="00FA10EB" w:rsidRPr="00FA10EB" w:rsidRDefault="00FA10EB" w:rsidP="002859EE">
      <w:pPr>
        <w:pStyle w:val="Heading3"/>
      </w:pPr>
      <w:r w:rsidRPr="00FA10EB">
        <w:t>Register(Request) : Gets page to register a new user account.</w:t>
      </w:r>
    </w:p>
    <w:p w14:paraId="580DCC7D" w14:textId="77777777" w:rsidR="00FA10EB" w:rsidRPr="00FA10EB" w:rsidRDefault="00FA10EB" w:rsidP="002859EE">
      <w:pPr>
        <w:pStyle w:val="Heading3"/>
      </w:pPr>
      <w:r w:rsidRPr="00FA10EB">
        <w:t>Login(Request) : Gets page to login a user.</w:t>
      </w:r>
    </w:p>
    <w:p w14:paraId="246AB4FF" w14:textId="77777777" w:rsidR="00FA10EB" w:rsidRPr="00FA10EB" w:rsidRDefault="00FA10EB" w:rsidP="002859EE">
      <w:pPr>
        <w:pStyle w:val="Heading3"/>
      </w:pPr>
      <w:r w:rsidRPr="00FA10EB">
        <w:t>New_Tournament(Request): Gets page with tournament creation wizard.</w:t>
      </w:r>
    </w:p>
    <w:p w14:paraId="2CAE6F75" w14:textId="77777777" w:rsidR="00FA10EB" w:rsidRPr="00FA10EB" w:rsidRDefault="00FA10EB" w:rsidP="002859EE">
      <w:pPr>
        <w:pStyle w:val="Heading3"/>
      </w:pPr>
      <w:r w:rsidRPr="00FA10EB">
        <w:t>Tournament_Edit(Request, tournament_key): Gets page to edit a tournament.</w:t>
      </w:r>
    </w:p>
    <w:p w14:paraId="3AF6A6A8" w14:textId="77777777" w:rsidR="00B43C01" w:rsidRPr="00FA10EB" w:rsidRDefault="00FA10EB" w:rsidP="002859EE">
      <w:pPr>
        <w:pStyle w:val="Heading3"/>
        <w:numPr>
          <w:ilvl w:val="0"/>
          <w:numId w:val="0"/>
        </w:numPr>
        <w:ind w:left="1080"/>
      </w:pPr>
      <w:r w:rsidRPr="00FA10EB">
        <w:t>Takes in the tournament key to find the tournament to edit.</w:t>
      </w:r>
    </w:p>
    <w:p w14:paraId="23645BFE" w14:textId="77777777" w:rsidR="00FA10EB" w:rsidRPr="00FA10EB" w:rsidRDefault="00FA10EB" w:rsidP="002859EE">
      <w:pPr>
        <w:pStyle w:val="Heading3"/>
      </w:pPr>
      <w:r w:rsidRPr="00FA10EB">
        <w:t>Tournament_View(Request, tournament_key): Gets page to view a tournament.</w:t>
      </w:r>
    </w:p>
    <w:p w14:paraId="5C29D465" w14:textId="77777777" w:rsidR="00FA10EB" w:rsidRPr="00FA10EB" w:rsidRDefault="00FA10EB" w:rsidP="002859EE">
      <w:pPr>
        <w:pStyle w:val="Heading3"/>
        <w:numPr>
          <w:ilvl w:val="0"/>
          <w:numId w:val="0"/>
        </w:numPr>
        <w:ind w:left="1080"/>
      </w:pPr>
      <w:r w:rsidRPr="00FA10EB">
        <w:t>Also Take in the tournament key to find the tournament to view.</w:t>
      </w:r>
    </w:p>
    <w:p w14:paraId="4BC61E94" w14:textId="77777777" w:rsidR="00FA10EB" w:rsidRPr="00FA10EB" w:rsidRDefault="00FA10EB" w:rsidP="002859EE">
      <w:pPr>
        <w:pStyle w:val="Heading3"/>
      </w:pPr>
      <w:r w:rsidRPr="00FA10EB">
        <w:t>Tournament_Search: Gets the page to search for tournaments.</w:t>
      </w:r>
    </w:p>
    <w:p w14:paraId="0A8FDF39" w14:textId="77777777" w:rsidR="00FA10EB" w:rsidRPr="00FA10EB" w:rsidRDefault="00FA10EB" w:rsidP="002859EE">
      <w:pPr>
        <w:pStyle w:val="Heading3"/>
      </w:pPr>
      <w:r w:rsidRPr="00FA10EB">
        <w:t>Actions Module(Included in Auth and Tournament modules) calls to database</w:t>
      </w:r>
    </w:p>
    <w:p w14:paraId="4C733DD0" w14:textId="77777777" w:rsidR="00E31439" w:rsidRPr="00FA10EB" w:rsidRDefault="00E31439" w:rsidP="002859EE">
      <w:pPr>
        <w:pStyle w:val="Heading3"/>
        <w:numPr>
          <w:ilvl w:val="0"/>
          <w:numId w:val="0"/>
        </w:numPr>
      </w:pPr>
    </w:p>
    <w:p w14:paraId="7C171F90" w14:textId="77777777" w:rsidR="00E31439" w:rsidRPr="00FA10EB" w:rsidRDefault="00E31439" w:rsidP="00496E90">
      <w:pPr>
        <w:pStyle w:val="Heading2"/>
      </w:pPr>
      <w:bookmarkStart w:id="18" w:name="_Toc206736858"/>
      <w:r w:rsidRPr="00FA10EB">
        <w:t>Process Interface</w:t>
      </w:r>
      <w:bookmarkEnd w:id="18"/>
    </w:p>
    <w:p w14:paraId="1E22D0B3" w14:textId="77777777" w:rsidR="00E31439" w:rsidRPr="00FA10EB" w:rsidRDefault="00FA10EB" w:rsidP="002859EE">
      <w:pPr>
        <w:pStyle w:val="Heading3"/>
      </w:pPr>
      <w:r w:rsidRPr="00FA10EB">
        <w:t>N/A</w:t>
      </w:r>
    </w:p>
    <w:p w14:paraId="38AD2065" w14:textId="77777777" w:rsidR="009171FE" w:rsidRPr="00FA10EB" w:rsidRDefault="009171FE" w:rsidP="00FA10EB">
      <w:pPr>
        <w:pStyle w:val="Heading1"/>
        <w:rPr>
          <w:color w:val="000000" w:themeColor="text1"/>
        </w:rPr>
      </w:pPr>
      <w:bookmarkStart w:id="19" w:name="_Toc206736859"/>
      <w:r w:rsidRPr="00FA10EB">
        <w:t>Design</w:t>
      </w:r>
      <w:r w:rsidRPr="00FA10EB">
        <w:rPr>
          <w:color w:val="000000" w:themeColor="text1"/>
        </w:rPr>
        <w:t xml:space="preserve"> </w:t>
      </w:r>
      <w:r w:rsidRPr="00FA10EB">
        <w:t>Rationale</w:t>
      </w:r>
      <w:bookmarkEnd w:id="19"/>
    </w:p>
    <w:p w14:paraId="64C09376" w14:textId="77777777" w:rsidR="00E31439" w:rsidRPr="00FA10EB" w:rsidRDefault="00E31439" w:rsidP="00E31439">
      <w:pPr>
        <w:rPr>
          <w:rFonts w:eastAsia="MS Mincho"/>
          <w:color w:val="000000" w:themeColor="text1"/>
        </w:rPr>
      </w:pPr>
    </w:p>
    <w:p w14:paraId="4AE60EBA" w14:textId="77777777" w:rsidR="00C569BB" w:rsidRPr="00FA10EB" w:rsidRDefault="00C569BB" w:rsidP="00496E90">
      <w:pPr>
        <w:pStyle w:val="Heading2"/>
      </w:pPr>
      <w:bookmarkStart w:id="20" w:name="_Toc206736860"/>
      <w:r w:rsidRPr="00FA10EB">
        <w:t>Design Issues</w:t>
      </w:r>
      <w:r w:rsidR="00FF7298" w:rsidRPr="00FA10EB">
        <w:t xml:space="preserve"> (challenges you faced)</w:t>
      </w:r>
      <w:bookmarkEnd w:id="20"/>
    </w:p>
    <w:p w14:paraId="76CFCEE2" w14:textId="77777777" w:rsidR="00C569BB" w:rsidRPr="00FA10EB" w:rsidRDefault="00FA10EB" w:rsidP="00496E90">
      <w:pPr>
        <w:pStyle w:val="Heading2"/>
      </w:pPr>
      <w:r>
        <w:t>Tournament Visualization with d3</w:t>
      </w:r>
    </w:p>
    <w:p w14:paraId="1D40A1B9" w14:textId="77777777" w:rsidR="00FA10EB" w:rsidRDefault="001C16F7" w:rsidP="002859EE">
      <w:pPr>
        <w:pStyle w:val="Heading3"/>
      </w:pPr>
      <w:r w:rsidRPr="00FA10EB">
        <w:t>Description</w:t>
      </w:r>
    </w:p>
    <w:p w14:paraId="53890628" w14:textId="77777777" w:rsidR="00FA10EB" w:rsidRPr="00FA10EB" w:rsidRDefault="00FA10EB" w:rsidP="00FA10EB">
      <w:pPr>
        <w:pStyle w:val="Heading4"/>
        <w:numPr>
          <w:ilvl w:val="0"/>
          <w:numId w:val="0"/>
        </w:numPr>
        <w:ind w:left="1440"/>
        <w:rPr>
          <w:rFonts w:eastAsia="MS Mincho"/>
          <w:color w:val="000000" w:themeColor="text1"/>
        </w:rPr>
      </w:pPr>
      <w:r w:rsidRPr="00FA10EB">
        <w:rPr>
          <w:rFonts w:eastAsia="MS Mincho"/>
        </w:rPr>
        <w:t xml:space="preserve">Displaying tournament brackets of single elimination was difficult.  We hoped to find a framework that it uses in order to display nodes. </w:t>
      </w:r>
    </w:p>
    <w:p w14:paraId="4ABDFF1A" w14:textId="77777777" w:rsidR="001C16F7" w:rsidRDefault="001C16F7" w:rsidP="002859EE">
      <w:pPr>
        <w:pStyle w:val="Heading3"/>
      </w:pPr>
      <w:r w:rsidRPr="00FA10EB">
        <w:t>Factors affecting Issue</w:t>
      </w:r>
    </w:p>
    <w:p w14:paraId="75F068BA" w14:textId="77777777" w:rsidR="00FA10EB" w:rsidRPr="00FA10EB" w:rsidRDefault="00FA10EB" w:rsidP="00FA10EB">
      <w:pPr>
        <w:pStyle w:val="Heading4"/>
        <w:numPr>
          <w:ilvl w:val="0"/>
          <w:numId w:val="0"/>
        </w:numPr>
        <w:ind w:left="1440"/>
        <w:rPr>
          <w:rFonts w:eastAsia="MS Mincho"/>
        </w:rPr>
      </w:pPr>
      <w:r>
        <w:rPr>
          <w:rFonts w:eastAsia="MS Mincho"/>
        </w:rPr>
        <w:t xml:space="preserve">Until we figured out how to use D3 properly, we could not display tournaments.  It affected us by not allowing use to demo the project significantly during the checkpoint. </w:t>
      </w:r>
    </w:p>
    <w:p w14:paraId="22EE9112" w14:textId="77777777" w:rsidR="001C16F7" w:rsidRDefault="001C16F7" w:rsidP="002859EE">
      <w:pPr>
        <w:pStyle w:val="Heading3"/>
      </w:pPr>
      <w:r w:rsidRPr="00FA10EB">
        <w:t>Alternatives and their pros and cons</w:t>
      </w:r>
    </w:p>
    <w:p w14:paraId="35402FCA" w14:textId="77777777" w:rsidR="00FA10EB" w:rsidRPr="00FA10EB" w:rsidRDefault="00FA10EB" w:rsidP="00FA10EB">
      <w:pPr>
        <w:pStyle w:val="Heading4"/>
        <w:numPr>
          <w:ilvl w:val="0"/>
          <w:numId w:val="0"/>
        </w:numPr>
        <w:ind w:left="1440"/>
        <w:rPr>
          <w:rFonts w:eastAsia="MS Mincho"/>
        </w:rPr>
      </w:pPr>
      <w:r>
        <w:rPr>
          <w:rFonts w:eastAsia="MS Mincho"/>
        </w:rPr>
        <w:t xml:space="preserve">We considered using gRapheal before we discovered D3, but it proved to be too limited for our uses.  gRapheal is geared more for the creation of charts rather than graphs.  Aside from this limitation, D3 and gRapheal have similar jQuery-like interaction, which is a positive. </w:t>
      </w:r>
    </w:p>
    <w:p w14:paraId="7A762076" w14:textId="77777777" w:rsidR="001C16F7" w:rsidRDefault="001C16F7" w:rsidP="002859EE">
      <w:pPr>
        <w:pStyle w:val="Heading3"/>
      </w:pPr>
      <w:r w:rsidRPr="00FA10EB">
        <w:t>Resolution of Issue</w:t>
      </w:r>
    </w:p>
    <w:p w14:paraId="20C84508" w14:textId="77777777" w:rsidR="00FA10EB" w:rsidRPr="00FA10EB" w:rsidRDefault="00FA10EB" w:rsidP="00FA10EB">
      <w:pPr>
        <w:pStyle w:val="Heading4"/>
        <w:numPr>
          <w:ilvl w:val="0"/>
          <w:numId w:val="0"/>
        </w:numPr>
        <w:ind w:left="1440"/>
        <w:rPr>
          <w:rFonts w:eastAsia="MS Mincho"/>
        </w:rPr>
      </w:pPr>
      <w:r>
        <w:rPr>
          <w:rFonts w:eastAsia="MS Mincho"/>
        </w:rPr>
        <w:t>We discovered D3.js and it allowed us to have the functionality that we needed in order draw brackets on the screen in an acceptable way.</w:t>
      </w:r>
    </w:p>
    <w:p w14:paraId="3E0D089E" w14:textId="77777777" w:rsidR="001C16F7" w:rsidRPr="00FA10EB" w:rsidRDefault="001C16F7" w:rsidP="001C16F7">
      <w:pPr>
        <w:rPr>
          <w:rFonts w:eastAsia="MS Mincho"/>
          <w:color w:val="000000" w:themeColor="text1"/>
        </w:rPr>
      </w:pPr>
    </w:p>
    <w:p w14:paraId="15105E88" w14:textId="77777777" w:rsidR="001C16F7" w:rsidRPr="00FA10EB" w:rsidRDefault="00FA10EB" w:rsidP="00496E90">
      <w:pPr>
        <w:pStyle w:val="Heading2"/>
      </w:pPr>
      <w:r>
        <w:t>Tournament Generation Algorithm</w:t>
      </w:r>
    </w:p>
    <w:p w14:paraId="300745AC" w14:textId="77777777" w:rsidR="001C16F7" w:rsidRDefault="001C16F7" w:rsidP="002859EE">
      <w:pPr>
        <w:pStyle w:val="Heading3"/>
      </w:pPr>
      <w:r w:rsidRPr="00FA10EB">
        <w:t>Description</w:t>
      </w:r>
    </w:p>
    <w:p w14:paraId="2208AF27" w14:textId="77777777" w:rsidR="00FA10EB" w:rsidRPr="00FA10EB" w:rsidRDefault="00FA10EB" w:rsidP="00FA10EB">
      <w:pPr>
        <w:pStyle w:val="Heading4"/>
        <w:rPr>
          <w:rFonts w:eastAsia="MS Mincho"/>
        </w:rPr>
      </w:pPr>
      <w:r>
        <w:rPr>
          <w:rFonts w:eastAsia="MS Mincho"/>
        </w:rPr>
        <w:t xml:space="preserve">Creating a tournament with an odd number of participants does not work properly.  </w:t>
      </w:r>
    </w:p>
    <w:p w14:paraId="42343293" w14:textId="77777777" w:rsidR="001C16F7" w:rsidRDefault="001C16F7" w:rsidP="002859EE">
      <w:pPr>
        <w:pStyle w:val="Heading3"/>
      </w:pPr>
      <w:r w:rsidRPr="00FA10EB">
        <w:t>Factors affecting Issue</w:t>
      </w:r>
    </w:p>
    <w:p w14:paraId="67850F36" w14:textId="77777777" w:rsidR="00FA10EB" w:rsidRPr="00FA10EB" w:rsidRDefault="00FA10EB" w:rsidP="00FA10EB">
      <w:pPr>
        <w:pStyle w:val="Heading4"/>
        <w:numPr>
          <w:ilvl w:val="0"/>
          <w:numId w:val="0"/>
        </w:numPr>
        <w:ind w:left="1440"/>
        <w:rPr>
          <w:rFonts w:eastAsia="MS Mincho"/>
        </w:rPr>
      </w:pPr>
      <w:r>
        <w:rPr>
          <w:rFonts w:eastAsia="MS Mincho"/>
        </w:rPr>
        <w:t xml:space="preserve">The complexity of the algorithm took us a while to figure out.  Our first approach towards creating a single elimination tournament was to create matches from the bottom to top recursively.  Since there was no way to travers or get the children of a parent node with the initial match model, we revised it to have children nodes, left_match and right_match.  With the revised match model, we could create matches and connect them from top to bottom. </w:t>
      </w:r>
    </w:p>
    <w:p w14:paraId="76A57457" w14:textId="77777777" w:rsidR="001C16F7" w:rsidRDefault="001C16F7" w:rsidP="002859EE">
      <w:pPr>
        <w:pStyle w:val="Heading3"/>
      </w:pPr>
      <w:r w:rsidRPr="00FA10EB">
        <w:t>Alternatives and their pros and cons</w:t>
      </w:r>
    </w:p>
    <w:p w14:paraId="446D12C2" w14:textId="77777777" w:rsidR="00FA10EB" w:rsidRPr="00FA10EB" w:rsidRDefault="00FA10EB" w:rsidP="00FA10EB">
      <w:pPr>
        <w:pStyle w:val="Heading4"/>
        <w:numPr>
          <w:ilvl w:val="0"/>
          <w:numId w:val="0"/>
        </w:numPr>
        <w:ind w:left="1440"/>
        <w:rPr>
          <w:rFonts w:eastAsia="MS Mincho"/>
        </w:rPr>
      </w:pPr>
      <w:r>
        <w:rPr>
          <w:rFonts w:eastAsia="MS Mincho"/>
        </w:rPr>
        <w:t xml:space="preserve">Running time of the algoright did not make a difference because bot algorithm occur in O(n) time. The only downside of the new algorithm is that it uses more space in the database to store the keys of the left and right matches, but that is very minimal. </w:t>
      </w:r>
    </w:p>
    <w:p w14:paraId="27757EB6" w14:textId="77777777" w:rsidR="001C16F7" w:rsidRDefault="001C16F7" w:rsidP="002859EE">
      <w:pPr>
        <w:pStyle w:val="Heading3"/>
      </w:pPr>
      <w:r w:rsidRPr="00FA10EB">
        <w:t>Resolution of Issue</w:t>
      </w:r>
    </w:p>
    <w:p w14:paraId="618AC49D" w14:textId="77777777" w:rsidR="00FA10EB" w:rsidRPr="00FA10EB" w:rsidRDefault="00FA10EB" w:rsidP="00FA10EB">
      <w:pPr>
        <w:pStyle w:val="Heading4"/>
        <w:numPr>
          <w:ilvl w:val="0"/>
          <w:numId w:val="0"/>
        </w:numPr>
        <w:ind w:left="1440"/>
        <w:rPr>
          <w:rFonts w:eastAsia="MS Mincho"/>
        </w:rPr>
      </w:pPr>
      <w:r>
        <w:rPr>
          <w:rFonts w:eastAsia="MS Mincho"/>
        </w:rPr>
        <w:t>We revised, and continue to revise, the model and algorithm.</w:t>
      </w:r>
    </w:p>
    <w:p w14:paraId="23A5933A" w14:textId="77777777" w:rsidR="0065782D" w:rsidRPr="00FA10EB" w:rsidRDefault="0065782D" w:rsidP="002859EE">
      <w:pPr>
        <w:pStyle w:val="Heading3"/>
        <w:numPr>
          <w:ilvl w:val="0"/>
          <w:numId w:val="0"/>
        </w:numPr>
      </w:pPr>
    </w:p>
    <w:p w14:paraId="220DE9E5" w14:textId="77777777" w:rsidR="00033FFE" w:rsidRPr="00FA10EB" w:rsidRDefault="00033FFE" w:rsidP="00FA10EB">
      <w:pPr>
        <w:pStyle w:val="Heading1"/>
      </w:pPr>
      <w:bookmarkStart w:id="21" w:name="_Toc206736863"/>
      <w:r w:rsidRPr="00FA10EB">
        <w:t>Tracability</w:t>
      </w:r>
      <w:bookmarkEnd w:id="21"/>
    </w:p>
    <w:p w14:paraId="0AD2B728" w14:textId="77777777" w:rsidR="00033FFE" w:rsidRPr="00FA10EB" w:rsidRDefault="00033FFE" w:rsidP="00033FFE">
      <w:pPr>
        <w:rPr>
          <w:rFonts w:eastAsia="MS Mincho"/>
          <w:color w:val="000000" w:themeColor="text1"/>
        </w:rPr>
      </w:pPr>
    </w:p>
    <w:p w14:paraId="50C93F83" w14:textId="77777777" w:rsidR="00033FFE" w:rsidRPr="00FA10EB" w:rsidRDefault="00033FFE" w:rsidP="00033FFE">
      <w:pPr>
        <w:rPr>
          <w:rFonts w:eastAsia="MS Mincho"/>
          <w:color w:val="000000" w:themeColor="text1"/>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10"/>
        <w:gridCol w:w="4392"/>
        <w:gridCol w:w="4743"/>
      </w:tblGrid>
      <w:tr w:rsidR="00033FFE" w:rsidRPr="00FA10EB" w14:paraId="3C1DA779" w14:textId="77777777" w:rsidTr="00123196">
        <w:tc>
          <w:tcPr>
            <w:tcW w:w="510" w:type="dxa"/>
            <w:shd w:val="solid" w:color="000000" w:fill="FFFFFF"/>
          </w:tcPr>
          <w:p w14:paraId="53967774" w14:textId="77777777" w:rsidR="00033FFE" w:rsidRPr="00FA10EB" w:rsidRDefault="00033FFE" w:rsidP="00123196">
            <w:pPr>
              <w:rPr>
                <w:rFonts w:eastAsia="MS Mincho"/>
                <w:b/>
                <w:bCs/>
                <w:color w:val="FFFFFF" w:themeColor="background1"/>
              </w:rPr>
            </w:pPr>
            <w:r w:rsidRPr="00FA10EB">
              <w:rPr>
                <w:rFonts w:eastAsia="MS Mincho"/>
                <w:b/>
                <w:bCs/>
                <w:color w:val="FFFFFF" w:themeColor="background1"/>
              </w:rPr>
              <w:t>No</w:t>
            </w:r>
          </w:p>
        </w:tc>
        <w:tc>
          <w:tcPr>
            <w:tcW w:w="4392" w:type="dxa"/>
            <w:shd w:val="solid" w:color="000000" w:fill="FFFFFF"/>
          </w:tcPr>
          <w:p w14:paraId="4E718870" w14:textId="77777777" w:rsidR="00033FFE" w:rsidRPr="00FA10EB" w:rsidRDefault="00033FFE" w:rsidP="00123196">
            <w:pPr>
              <w:rPr>
                <w:rFonts w:eastAsia="MS Mincho"/>
                <w:b/>
                <w:bCs/>
                <w:color w:val="FFFFFF" w:themeColor="background1"/>
              </w:rPr>
            </w:pPr>
            <w:r w:rsidRPr="00FA10EB">
              <w:rPr>
                <w:rFonts w:eastAsia="MS Mincho"/>
                <w:b/>
                <w:bCs/>
                <w:color w:val="FFFFFF" w:themeColor="background1"/>
              </w:rPr>
              <w:t>Use Case/ Non-functional  Description</w:t>
            </w:r>
          </w:p>
        </w:tc>
        <w:tc>
          <w:tcPr>
            <w:tcW w:w="4743" w:type="dxa"/>
            <w:shd w:val="solid" w:color="000000" w:fill="FFFFFF"/>
          </w:tcPr>
          <w:p w14:paraId="748C0EB8" w14:textId="77777777" w:rsidR="00033FFE" w:rsidRPr="00FA10EB" w:rsidRDefault="00033FFE" w:rsidP="00123196">
            <w:pPr>
              <w:rPr>
                <w:rFonts w:eastAsia="MS Mincho"/>
                <w:b/>
                <w:bCs/>
                <w:color w:val="FFFFFF" w:themeColor="background1"/>
              </w:rPr>
            </w:pPr>
            <w:r w:rsidRPr="00FA10EB">
              <w:rPr>
                <w:rFonts w:eastAsia="MS Mincho"/>
                <w:b/>
                <w:bCs/>
                <w:color w:val="FFFFFF" w:themeColor="background1"/>
              </w:rPr>
              <w:t>Subsystem/Module/classes  that handles it</w:t>
            </w:r>
          </w:p>
        </w:tc>
      </w:tr>
      <w:tr w:rsidR="00033FFE" w:rsidRPr="00FA10EB" w14:paraId="66761B26" w14:textId="77777777" w:rsidTr="00123196">
        <w:tc>
          <w:tcPr>
            <w:tcW w:w="510" w:type="dxa"/>
            <w:shd w:val="clear" w:color="auto" w:fill="auto"/>
          </w:tcPr>
          <w:p w14:paraId="58AEA5E5" w14:textId="77777777" w:rsidR="00033FFE" w:rsidRPr="00FA10EB" w:rsidRDefault="00033FFE" w:rsidP="00123196">
            <w:pPr>
              <w:rPr>
                <w:rFonts w:eastAsia="MS Mincho"/>
                <w:color w:val="000000" w:themeColor="text1"/>
              </w:rPr>
            </w:pPr>
            <w:r w:rsidRPr="00FA10EB">
              <w:rPr>
                <w:rFonts w:eastAsia="MS Mincho"/>
                <w:color w:val="000000" w:themeColor="text1"/>
              </w:rPr>
              <w:t>1</w:t>
            </w:r>
          </w:p>
        </w:tc>
        <w:tc>
          <w:tcPr>
            <w:tcW w:w="4392" w:type="dxa"/>
            <w:shd w:val="clear" w:color="auto" w:fill="auto"/>
          </w:tcPr>
          <w:p w14:paraId="3F1F3355" w14:textId="77777777" w:rsidR="00033FFE" w:rsidRPr="00FA10EB" w:rsidRDefault="003A64BC" w:rsidP="003A64BC">
            <w:pPr>
              <w:rPr>
                <w:rFonts w:eastAsia="MS Mincho"/>
                <w:color w:val="000000" w:themeColor="text1"/>
              </w:rPr>
            </w:pPr>
            <w:r w:rsidRPr="00FA10EB">
              <w:rPr>
                <w:rFonts w:eastAsia="MS Mincho"/>
                <w:color w:val="000000" w:themeColor="text1"/>
              </w:rPr>
              <w:t>User C</w:t>
            </w:r>
            <w:r w:rsidR="0078514B" w:rsidRPr="00FA10EB">
              <w:rPr>
                <w:rFonts w:eastAsia="MS Mincho"/>
                <w:color w:val="000000" w:themeColor="text1"/>
              </w:rPr>
              <w:t xml:space="preserve">reation </w:t>
            </w:r>
          </w:p>
        </w:tc>
        <w:tc>
          <w:tcPr>
            <w:tcW w:w="4743" w:type="dxa"/>
            <w:shd w:val="clear" w:color="auto" w:fill="auto"/>
          </w:tcPr>
          <w:p w14:paraId="2B01285C" w14:textId="77777777" w:rsidR="00033FFE" w:rsidRPr="00FA10EB" w:rsidRDefault="0078514B" w:rsidP="00123196">
            <w:pPr>
              <w:rPr>
                <w:rFonts w:eastAsia="MS Mincho"/>
                <w:color w:val="000000" w:themeColor="text1"/>
              </w:rPr>
            </w:pPr>
            <w:r w:rsidRPr="00FA10EB">
              <w:rPr>
                <w:rFonts w:eastAsia="MS Mincho"/>
                <w:color w:val="000000" w:themeColor="text1"/>
              </w:rPr>
              <w:t>Auth</w:t>
            </w:r>
          </w:p>
        </w:tc>
      </w:tr>
      <w:tr w:rsidR="00033FFE" w:rsidRPr="00FA10EB" w14:paraId="1300B524" w14:textId="77777777" w:rsidTr="00123196">
        <w:tc>
          <w:tcPr>
            <w:tcW w:w="510" w:type="dxa"/>
            <w:shd w:val="clear" w:color="auto" w:fill="auto"/>
          </w:tcPr>
          <w:p w14:paraId="5BFC76D1" w14:textId="77777777" w:rsidR="00033FFE" w:rsidRPr="00FA10EB" w:rsidRDefault="00033FFE" w:rsidP="00123196">
            <w:pPr>
              <w:rPr>
                <w:rFonts w:eastAsia="MS Mincho"/>
                <w:color w:val="000000" w:themeColor="text1"/>
              </w:rPr>
            </w:pPr>
            <w:r w:rsidRPr="00FA10EB">
              <w:rPr>
                <w:rFonts w:eastAsia="MS Mincho"/>
                <w:color w:val="000000" w:themeColor="text1"/>
              </w:rPr>
              <w:t>2</w:t>
            </w:r>
          </w:p>
        </w:tc>
        <w:tc>
          <w:tcPr>
            <w:tcW w:w="4392" w:type="dxa"/>
            <w:shd w:val="clear" w:color="auto" w:fill="auto"/>
          </w:tcPr>
          <w:p w14:paraId="7F670CFC" w14:textId="77777777" w:rsidR="00033FFE" w:rsidRPr="00FA10EB" w:rsidRDefault="003A64BC" w:rsidP="00123196">
            <w:pPr>
              <w:rPr>
                <w:rFonts w:eastAsia="MS Mincho"/>
                <w:color w:val="000000" w:themeColor="text1"/>
              </w:rPr>
            </w:pPr>
            <w:r w:rsidRPr="00FA10EB">
              <w:rPr>
                <w:rFonts w:eastAsia="MS Mincho"/>
                <w:color w:val="000000" w:themeColor="text1"/>
              </w:rPr>
              <w:t>User Login</w:t>
            </w:r>
          </w:p>
        </w:tc>
        <w:tc>
          <w:tcPr>
            <w:tcW w:w="4743" w:type="dxa"/>
            <w:shd w:val="clear" w:color="auto" w:fill="auto"/>
          </w:tcPr>
          <w:p w14:paraId="2F6A1051" w14:textId="77777777" w:rsidR="00033FFE" w:rsidRPr="00FA10EB" w:rsidRDefault="003A64BC" w:rsidP="00123196">
            <w:pPr>
              <w:rPr>
                <w:rFonts w:eastAsia="MS Mincho"/>
                <w:color w:val="000000" w:themeColor="text1"/>
              </w:rPr>
            </w:pPr>
            <w:r w:rsidRPr="00FA10EB">
              <w:rPr>
                <w:rFonts w:eastAsia="MS Mincho"/>
                <w:color w:val="000000" w:themeColor="text1"/>
              </w:rPr>
              <w:t>Auth</w:t>
            </w:r>
          </w:p>
        </w:tc>
      </w:tr>
      <w:tr w:rsidR="00033FFE" w:rsidRPr="00FA10EB" w14:paraId="4AC35A66" w14:textId="77777777" w:rsidTr="00123196">
        <w:tc>
          <w:tcPr>
            <w:tcW w:w="510" w:type="dxa"/>
            <w:shd w:val="clear" w:color="auto" w:fill="auto"/>
          </w:tcPr>
          <w:p w14:paraId="1D31E505" w14:textId="77777777" w:rsidR="00033FFE" w:rsidRPr="00FA10EB" w:rsidRDefault="0078514B" w:rsidP="00123196">
            <w:pPr>
              <w:rPr>
                <w:rFonts w:eastAsia="MS Mincho"/>
                <w:color w:val="000000" w:themeColor="text1"/>
              </w:rPr>
            </w:pPr>
            <w:r w:rsidRPr="00FA10EB">
              <w:rPr>
                <w:rFonts w:eastAsia="MS Mincho"/>
                <w:color w:val="000000" w:themeColor="text1"/>
              </w:rPr>
              <w:t>3</w:t>
            </w:r>
          </w:p>
        </w:tc>
        <w:tc>
          <w:tcPr>
            <w:tcW w:w="4392" w:type="dxa"/>
            <w:shd w:val="clear" w:color="auto" w:fill="auto"/>
          </w:tcPr>
          <w:p w14:paraId="1E2BBA79" w14:textId="77777777" w:rsidR="00033FFE" w:rsidRPr="00FA10EB" w:rsidRDefault="0078514B" w:rsidP="003A64BC">
            <w:pPr>
              <w:rPr>
                <w:rFonts w:eastAsia="MS Mincho"/>
                <w:color w:val="000000" w:themeColor="text1"/>
              </w:rPr>
            </w:pPr>
            <w:r w:rsidRPr="00FA10EB">
              <w:rPr>
                <w:rFonts w:eastAsia="MS Mincho"/>
                <w:color w:val="000000" w:themeColor="text1"/>
              </w:rPr>
              <w:t xml:space="preserve">Tournament </w:t>
            </w:r>
            <w:r w:rsidR="003A64BC" w:rsidRPr="00FA10EB">
              <w:rPr>
                <w:rFonts w:eastAsia="MS Mincho"/>
                <w:color w:val="000000" w:themeColor="text1"/>
              </w:rPr>
              <w:t>Creation</w:t>
            </w:r>
          </w:p>
        </w:tc>
        <w:tc>
          <w:tcPr>
            <w:tcW w:w="4743" w:type="dxa"/>
            <w:shd w:val="clear" w:color="auto" w:fill="auto"/>
          </w:tcPr>
          <w:p w14:paraId="0E9D7CA4" w14:textId="77777777" w:rsidR="00033FFE" w:rsidRPr="00FA10EB" w:rsidRDefault="0078514B" w:rsidP="00123196">
            <w:pPr>
              <w:rPr>
                <w:rFonts w:eastAsia="MS Mincho"/>
                <w:color w:val="000000" w:themeColor="text1"/>
              </w:rPr>
            </w:pPr>
            <w:r w:rsidRPr="00FA10EB">
              <w:rPr>
                <w:rFonts w:eastAsia="MS Mincho"/>
                <w:color w:val="000000" w:themeColor="text1"/>
              </w:rPr>
              <w:t>Tournament</w:t>
            </w:r>
          </w:p>
        </w:tc>
      </w:tr>
      <w:tr w:rsidR="00033FFE" w:rsidRPr="00FA10EB" w14:paraId="0288314B" w14:textId="77777777" w:rsidTr="00123196">
        <w:tc>
          <w:tcPr>
            <w:tcW w:w="510" w:type="dxa"/>
            <w:shd w:val="clear" w:color="auto" w:fill="auto"/>
          </w:tcPr>
          <w:p w14:paraId="436FC515" w14:textId="77777777" w:rsidR="00033FFE" w:rsidRPr="00FA10EB" w:rsidRDefault="003A64BC" w:rsidP="00123196">
            <w:pPr>
              <w:rPr>
                <w:rFonts w:eastAsia="MS Mincho"/>
                <w:color w:val="000000" w:themeColor="text1"/>
              </w:rPr>
            </w:pPr>
            <w:r w:rsidRPr="00FA10EB">
              <w:rPr>
                <w:rFonts w:eastAsia="MS Mincho"/>
                <w:color w:val="000000" w:themeColor="text1"/>
              </w:rPr>
              <w:t>4</w:t>
            </w:r>
          </w:p>
        </w:tc>
        <w:tc>
          <w:tcPr>
            <w:tcW w:w="4392" w:type="dxa"/>
            <w:shd w:val="clear" w:color="auto" w:fill="auto"/>
          </w:tcPr>
          <w:p w14:paraId="31E8A227" w14:textId="77777777" w:rsidR="00033FFE" w:rsidRPr="00FA10EB" w:rsidRDefault="003A64BC" w:rsidP="00123196">
            <w:pPr>
              <w:rPr>
                <w:rFonts w:eastAsia="MS Mincho"/>
                <w:color w:val="000000" w:themeColor="text1"/>
              </w:rPr>
            </w:pPr>
            <w:r w:rsidRPr="00FA10EB">
              <w:rPr>
                <w:rFonts w:eastAsia="MS Mincho"/>
                <w:color w:val="000000" w:themeColor="text1"/>
              </w:rPr>
              <w:t>Tournament Updating</w:t>
            </w:r>
          </w:p>
        </w:tc>
        <w:tc>
          <w:tcPr>
            <w:tcW w:w="4743" w:type="dxa"/>
            <w:shd w:val="clear" w:color="auto" w:fill="auto"/>
          </w:tcPr>
          <w:p w14:paraId="44A17EBF" w14:textId="77777777" w:rsidR="00033FFE" w:rsidRPr="00FA10EB" w:rsidRDefault="003A64BC" w:rsidP="00123196">
            <w:pPr>
              <w:rPr>
                <w:rFonts w:eastAsia="MS Mincho"/>
                <w:color w:val="000000" w:themeColor="text1"/>
              </w:rPr>
            </w:pPr>
            <w:r w:rsidRPr="00FA10EB">
              <w:rPr>
                <w:rFonts w:eastAsia="MS Mincho"/>
                <w:color w:val="000000" w:themeColor="text1"/>
              </w:rPr>
              <w:t>Tournament</w:t>
            </w:r>
          </w:p>
        </w:tc>
      </w:tr>
      <w:tr w:rsidR="00033FFE" w:rsidRPr="00FA10EB" w14:paraId="29D640B7" w14:textId="77777777" w:rsidTr="00123196">
        <w:tc>
          <w:tcPr>
            <w:tcW w:w="510" w:type="dxa"/>
            <w:shd w:val="clear" w:color="auto" w:fill="auto"/>
          </w:tcPr>
          <w:p w14:paraId="3DD7BDCC" w14:textId="77777777" w:rsidR="00033FFE" w:rsidRPr="00FA10EB" w:rsidRDefault="003A64BC" w:rsidP="00123196">
            <w:pPr>
              <w:rPr>
                <w:rFonts w:eastAsia="MS Mincho"/>
                <w:color w:val="000000" w:themeColor="text1"/>
              </w:rPr>
            </w:pPr>
            <w:r w:rsidRPr="00FA10EB">
              <w:rPr>
                <w:rFonts w:eastAsia="MS Mincho"/>
                <w:color w:val="000000" w:themeColor="text1"/>
              </w:rPr>
              <w:t>5</w:t>
            </w:r>
          </w:p>
        </w:tc>
        <w:tc>
          <w:tcPr>
            <w:tcW w:w="4392" w:type="dxa"/>
            <w:shd w:val="clear" w:color="auto" w:fill="auto"/>
          </w:tcPr>
          <w:p w14:paraId="189913C1" w14:textId="77777777" w:rsidR="00033FFE" w:rsidRPr="00FA10EB" w:rsidRDefault="003A64BC" w:rsidP="00123196">
            <w:pPr>
              <w:rPr>
                <w:rFonts w:eastAsia="MS Mincho"/>
                <w:color w:val="000000" w:themeColor="text1"/>
              </w:rPr>
            </w:pPr>
            <w:r w:rsidRPr="00FA10EB">
              <w:rPr>
                <w:rFonts w:eastAsia="MS Mincho"/>
                <w:color w:val="000000" w:themeColor="text1"/>
              </w:rPr>
              <w:t>Link User to Tournament</w:t>
            </w:r>
          </w:p>
        </w:tc>
        <w:tc>
          <w:tcPr>
            <w:tcW w:w="4743" w:type="dxa"/>
            <w:shd w:val="clear" w:color="auto" w:fill="auto"/>
          </w:tcPr>
          <w:p w14:paraId="43979906" w14:textId="77777777" w:rsidR="00033FFE" w:rsidRPr="00FA10EB" w:rsidRDefault="003A64BC" w:rsidP="00123196">
            <w:pPr>
              <w:rPr>
                <w:rFonts w:eastAsia="MS Mincho"/>
                <w:color w:val="000000" w:themeColor="text1"/>
              </w:rPr>
            </w:pPr>
            <w:r w:rsidRPr="00FA10EB">
              <w:rPr>
                <w:rFonts w:eastAsia="MS Mincho"/>
                <w:color w:val="000000" w:themeColor="text1"/>
              </w:rPr>
              <w:t>Tournament</w:t>
            </w:r>
          </w:p>
        </w:tc>
      </w:tr>
    </w:tbl>
    <w:p w14:paraId="1B7D758A" w14:textId="77777777" w:rsidR="00033FFE" w:rsidRPr="00FA10EB" w:rsidRDefault="00033FFE" w:rsidP="00033FFE">
      <w:pPr>
        <w:rPr>
          <w:rFonts w:eastAsia="MS Mincho"/>
          <w:color w:val="000000" w:themeColor="text1"/>
        </w:rPr>
      </w:pPr>
    </w:p>
    <w:p w14:paraId="3712E66E" w14:textId="77777777" w:rsidR="00033FFE" w:rsidRPr="00FA10EB" w:rsidRDefault="00033FFE" w:rsidP="00FA10EB">
      <w:pPr>
        <w:pStyle w:val="Heading1"/>
      </w:pPr>
      <w:bookmarkStart w:id="22" w:name="_Toc206736864"/>
      <w:r w:rsidRPr="00FA10EB">
        <w:t>Language/Framework/Tools Used</w:t>
      </w:r>
      <w:bookmarkEnd w:id="22"/>
    </w:p>
    <w:p w14:paraId="6B1EE5BF" w14:textId="77777777" w:rsidR="0078514B" w:rsidRPr="00FA10EB" w:rsidRDefault="0078514B" w:rsidP="0078514B">
      <w:pPr>
        <w:rPr>
          <w:rFonts w:eastAsia="MS Mincho"/>
          <w:color w:val="000000" w:themeColor="text1"/>
        </w:rPr>
      </w:pPr>
    </w:p>
    <w:p w14:paraId="1B60BDC9" w14:textId="77777777" w:rsidR="0078514B" w:rsidRPr="00FA10EB" w:rsidRDefault="0078514B" w:rsidP="0078514B">
      <w:pPr>
        <w:rPr>
          <w:rFonts w:eastAsia="MS Mincho"/>
          <w:color w:val="000000" w:themeColor="text1"/>
        </w:rPr>
      </w:pPr>
      <w:r w:rsidRPr="00FA10EB">
        <w:rPr>
          <w:rFonts w:eastAsia="MS Mincho"/>
          <w:b/>
          <w:color w:val="000000" w:themeColor="text1"/>
        </w:rPr>
        <w:t>Python</w:t>
      </w:r>
      <w:r w:rsidRPr="00FA10EB">
        <w:rPr>
          <w:rFonts w:eastAsia="MS Mincho"/>
          <w:color w:val="000000" w:themeColor="text1"/>
        </w:rPr>
        <w:t xml:space="preserve"> – We love Python.  It is especially good for writing web applications due to its simple syntax and high-level approach at programming.  When writing code for a web application we are not concerned with the extreme performance or the low level access of memory (pointers, bit-shifting) of a language like C.  Instead Python lets us focus on the logic of the application and helps us complete the task in fewer lines of code.</w:t>
      </w:r>
    </w:p>
    <w:p w14:paraId="695D82FC" w14:textId="77777777" w:rsidR="0078514B" w:rsidRPr="00FA10EB" w:rsidRDefault="0078514B" w:rsidP="0078514B">
      <w:pPr>
        <w:rPr>
          <w:rFonts w:eastAsia="MS Mincho"/>
          <w:color w:val="000000" w:themeColor="text1"/>
        </w:rPr>
      </w:pPr>
    </w:p>
    <w:p w14:paraId="4376FBE0" w14:textId="77777777" w:rsidR="0078514B" w:rsidRPr="00FA10EB" w:rsidRDefault="0078514B" w:rsidP="0078514B">
      <w:pPr>
        <w:rPr>
          <w:rFonts w:eastAsia="MS Mincho"/>
          <w:color w:val="000000" w:themeColor="text1"/>
        </w:rPr>
      </w:pPr>
      <w:r w:rsidRPr="00FA10EB">
        <w:rPr>
          <w:rFonts w:eastAsia="MS Mincho"/>
          <w:b/>
          <w:color w:val="000000" w:themeColor="text1"/>
        </w:rPr>
        <w:t>Flask</w:t>
      </w:r>
      <w:r w:rsidRPr="00FA10EB">
        <w:rPr>
          <w:rFonts w:eastAsia="MS Mincho"/>
          <w:color w:val="000000" w:themeColor="text1"/>
        </w:rPr>
        <w:t xml:space="preserve"> – This was the first time that any of us had used the flask micro-framework.  We had originally planned on using webapp2, and even started coding the skeleton of the application on it.  But then we discovered Flask.  Flask is similar to webapp2, but has far better documentation and community involvement.  We were able to find some useful flask plugins (like flask-oauth) that simply do not exist for webapp2.  Some of us had a lot of prior experience with Django, a larger Python web-application framework.  But Django is big and sluggish compared to the slim flask framework.  We enjoyed learning how to leverage flask and many of us will probably use flask again for our next Python web application.</w:t>
      </w:r>
    </w:p>
    <w:p w14:paraId="46A9A3A8" w14:textId="77777777" w:rsidR="0078514B" w:rsidRPr="00FA10EB" w:rsidRDefault="0078514B" w:rsidP="0078514B">
      <w:pPr>
        <w:rPr>
          <w:rFonts w:eastAsia="MS Mincho"/>
          <w:color w:val="000000" w:themeColor="text1"/>
        </w:rPr>
      </w:pPr>
    </w:p>
    <w:p w14:paraId="74F8315B" w14:textId="77777777" w:rsidR="0078514B" w:rsidRPr="00FA10EB" w:rsidRDefault="0078514B" w:rsidP="0078514B">
      <w:pPr>
        <w:rPr>
          <w:rFonts w:eastAsia="MS Mincho"/>
          <w:color w:val="000000" w:themeColor="text1"/>
        </w:rPr>
      </w:pPr>
      <w:r w:rsidRPr="00FA10EB">
        <w:rPr>
          <w:rFonts w:eastAsia="MS Mincho"/>
          <w:b/>
          <w:color w:val="000000" w:themeColor="text1"/>
        </w:rPr>
        <w:t>Google AppEngine</w:t>
      </w:r>
      <w:r w:rsidRPr="00FA10EB">
        <w:rPr>
          <w:rFonts w:eastAsia="MS Mincho"/>
          <w:color w:val="000000" w:themeColor="text1"/>
        </w:rPr>
        <w:t xml:space="preserve"> – Our application is served by a scalable cloud-based web application hosting service called Google AppEngine.  AppEngine runs web applications written in Java, Python, or Go languages.  It supplies a scalable non-relational database called BigTable, where all of our data gets stored.  AppEngine applications have a free daily quota, which is perfect for school projects like this one.  As long as your application doesn’t use up a lot of instance hours or database storage, it won’t cost a dime.  Of course if it ever begins to be widely used, we can begin paying for resources.</w:t>
      </w:r>
    </w:p>
    <w:p w14:paraId="708A5B47" w14:textId="77777777" w:rsidR="0078514B" w:rsidRPr="00FA10EB" w:rsidRDefault="0078514B" w:rsidP="0078514B">
      <w:pPr>
        <w:rPr>
          <w:rFonts w:eastAsia="MS Mincho"/>
          <w:color w:val="000000" w:themeColor="text1"/>
        </w:rPr>
      </w:pPr>
    </w:p>
    <w:p w14:paraId="06DCB04D" w14:textId="77777777" w:rsidR="0078514B" w:rsidRPr="00FA10EB" w:rsidRDefault="0078514B" w:rsidP="0078514B">
      <w:pPr>
        <w:rPr>
          <w:rFonts w:eastAsia="MS Mincho"/>
          <w:color w:val="000000" w:themeColor="text1"/>
        </w:rPr>
      </w:pPr>
      <w:r w:rsidRPr="00FA10EB">
        <w:rPr>
          <w:rFonts w:eastAsia="MS Mincho"/>
          <w:b/>
          <w:color w:val="000000" w:themeColor="text1"/>
        </w:rPr>
        <w:t>Javascript/jQuery/d3</w:t>
      </w:r>
      <w:r w:rsidRPr="00FA10EB">
        <w:rPr>
          <w:rFonts w:eastAsia="MS Mincho"/>
          <w:color w:val="000000" w:themeColor="text1"/>
        </w:rPr>
        <w:t xml:space="preserve"> – A lot of the frontend interactions are written in javascript and jQuery.  We make use of AJAX calls to send updated match scores using JSON.  jQuery makes constructing AJAX calls as easy as possible: simply provide a URL endpoint and some JSON to send, and a function to call when it gets a response.  We also make use of a javascript library called d3.  D3 allows us to draw SVG bracket lines and position the match divs in the correct locations.  All of that code is also written in javascript.</w:t>
      </w:r>
    </w:p>
    <w:p w14:paraId="5B64370A" w14:textId="77777777" w:rsidR="0078514B" w:rsidRPr="00FA10EB" w:rsidRDefault="0078514B" w:rsidP="0078514B">
      <w:pPr>
        <w:rPr>
          <w:rFonts w:eastAsia="MS Mincho"/>
          <w:color w:val="000000" w:themeColor="text1"/>
        </w:rPr>
      </w:pPr>
    </w:p>
    <w:p w14:paraId="2EA055E6" w14:textId="77777777" w:rsidR="0078514B" w:rsidRPr="00FA10EB" w:rsidRDefault="0078514B" w:rsidP="0078514B">
      <w:pPr>
        <w:rPr>
          <w:rFonts w:eastAsia="MS Mincho"/>
          <w:color w:val="000000" w:themeColor="text1"/>
        </w:rPr>
      </w:pPr>
      <w:r w:rsidRPr="00FA10EB">
        <w:rPr>
          <w:rFonts w:eastAsia="MS Mincho"/>
          <w:b/>
          <w:color w:val="000000" w:themeColor="text1"/>
        </w:rPr>
        <w:t>Twitter Bootstrap</w:t>
      </w:r>
      <w:r w:rsidRPr="00FA10EB">
        <w:rPr>
          <w:rFonts w:eastAsia="MS Mincho"/>
          <w:color w:val="000000" w:themeColor="text1"/>
        </w:rPr>
        <w:t xml:space="preserve"> – Twitter released a web frontend as an open source project called Twitter Bootstrap.  It has helped us create a more professional looking web application and has taken away some of the pain of HTML and CSS design.  It gives us components to us like good looking buttons, icons, form fields, and dialogs.  Despite supplying us with a lot of the base CSS, we still customized the look and feel a lot to be unique to our application.</w:t>
      </w:r>
    </w:p>
    <w:p w14:paraId="580C152C" w14:textId="77777777" w:rsidR="0065782D" w:rsidRPr="00FA10EB" w:rsidRDefault="00033FFE" w:rsidP="00FA10EB">
      <w:pPr>
        <w:pStyle w:val="Heading1"/>
      </w:pPr>
      <w:bookmarkStart w:id="23" w:name="_Toc206736865"/>
      <w:r w:rsidRPr="00FA10EB">
        <w:t>Individual Responsibilities</w:t>
      </w:r>
      <w:bookmarkEnd w:id="23"/>
    </w:p>
    <w:p w14:paraId="629510CC" w14:textId="77777777" w:rsidR="00033FFE" w:rsidRPr="00FA10EB" w:rsidRDefault="00033FFE" w:rsidP="00033FFE">
      <w:pPr>
        <w:rPr>
          <w:rFonts w:eastAsia="MS Mincho"/>
          <w:color w:val="000000" w:themeColor="text1"/>
        </w:rPr>
      </w:pPr>
    </w:p>
    <w:p w14:paraId="0BB25DD2" w14:textId="77777777" w:rsidR="001C16F7" w:rsidRPr="00FA10EB" w:rsidRDefault="00496E90" w:rsidP="00496E90">
      <w:pPr>
        <w:pStyle w:val="Heading2"/>
      </w:pPr>
      <w:r w:rsidRPr="00FA10EB">
        <w:t>Michael Davis</w:t>
      </w:r>
    </w:p>
    <w:p w14:paraId="54C5F07E" w14:textId="77777777" w:rsidR="00496E90" w:rsidRPr="00FA10EB" w:rsidRDefault="00496E90" w:rsidP="002859EE">
      <w:pPr>
        <w:pStyle w:val="Heading3"/>
      </w:pPr>
      <w:r w:rsidRPr="00FA10EB">
        <w:t>I contributed the entirety of the authentication module, allowing for user creation, management, and editing.  It also covers a number of areas including user sessions and OAuth authentication with both Google and Facebook.  I contributed with the front end of the bracket tournaments with the AJAX requests in order to update the tournaments on the server.  I handled a great deal of the overall styling of the application as well.  I helped design the application framework, everywhere from the switch from Webapp2 to Flask.  The database models were designed with Maxwell Pe</w:t>
      </w:r>
      <w:r w:rsidR="0078514B" w:rsidRPr="00FA10EB">
        <w:t xml:space="preserve">terson based on our original thoughts on keeping track of the information we need and our experience with Google’s BigTable. </w:t>
      </w:r>
    </w:p>
    <w:p w14:paraId="48A7FC3F" w14:textId="77777777" w:rsidR="00033FFE" w:rsidRPr="00FA10EB" w:rsidRDefault="003A64BC" w:rsidP="00496E90">
      <w:pPr>
        <w:pStyle w:val="Heading2"/>
      </w:pPr>
      <w:r w:rsidRPr="00FA10EB">
        <w:t>Maxwell Peterson</w:t>
      </w:r>
    </w:p>
    <w:p w14:paraId="6F84DAFE" w14:textId="77777777" w:rsidR="003A64BC" w:rsidRPr="00FA10EB" w:rsidRDefault="003A64BC" w:rsidP="002859EE">
      <w:pPr>
        <w:pStyle w:val="Heading3"/>
      </w:pPr>
      <w:r w:rsidRPr="00FA10EB">
        <w:t>In the beginning I contributed a lot of the framework code and model design.  Michael Davis and I white-boarded out the original model design and implemented it in the model code.  I drove the transition from webapp2 to flask, which included creating some framework functions to help make our views easier to write.  After that I worked on the tournament creation wizard, passing the POST variable from view to view until the wizard was finished.  Towards the end I helped with a lot of the front-end including handling some AJAX requests, javascript animations, and CSS tweaks.</w:t>
      </w:r>
    </w:p>
    <w:p w14:paraId="56D247DF" w14:textId="77777777" w:rsidR="00033FFE" w:rsidRDefault="0073253B" w:rsidP="00496E90">
      <w:pPr>
        <w:pStyle w:val="Heading2"/>
      </w:pPr>
      <w:r>
        <w:t>Rob Sheehy</w:t>
      </w:r>
    </w:p>
    <w:p w14:paraId="3CF86093" w14:textId="582E8104" w:rsidR="00CB2AD3" w:rsidRPr="00FA10EB" w:rsidRDefault="00CB2AD3" w:rsidP="00CB2AD3">
      <w:pPr>
        <w:pStyle w:val="Heading3"/>
      </w:pPr>
      <w:r w:rsidRPr="00CB2AD3">
        <w:t>I contributed the entirety of the Tournament back end logic , allowing for creation, editing, and deletion of tournaments.  Most of the time I worked on the back end, however I worked on both sides of the tournament edit page.   I contributed with the tournament search page and helping with setting up the data tables.  I worked on any small pieces that needed to be worked on.  Most of the time they would be small bugs helping ensure quality.</w:t>
      </w:r>
      <w:bookmarkStart w:id="24" w:name="_GoBack"/>
      <w:bookmarkEnd w:id="24"/>
    </w:p>
    <w:p w14:paraId="5C1C0AC1" w14:textId="77777777" w:rsidR="00033FFE" w:rsidRDefault="0073253B" w:rsidP="0073253B">
      <w:pPr>
        <w:pStyle w:val="Heading2"/>
      </w:pPr>
      <w:r>
        <w:t>Mark Gollnick</w:t>
      </w:r>
    </w:p>
    <w:p w14:paraId="3AD578A9" w14:textId="77777777" w:rsidR="002859EE" w:rsidRDefault="002859EE" w:rsidP="002859EE">
      <w:pPr>
        <w:pStyle w:val="Heading3"/>
      </w:pPr>
      <w:r>
        <w:t xml:space="preserve">I worked on displaying the tournament brackets using SVG and various Javascript rendering libraries including HighchartsJS and gRapheal.  Before Max discovered D3.js (Data Driven Documents, formerly Protovis, a JavaScript rendering library) which proved to be much more flexible in the end.  Mark also wrote the initial algorithm for turning the Python Tournament objects into a JSON format that could be queried and used by D3.  </w:t>
      </w:r>
    </w:p>
    <w:p w14:paraId="2A82D079" w14:textId="77777777" w:rsidR="0073253B" w:rsidRDefault="0073253B" w:rsidP="0073253B">
      <w:pPr>
        <w:pStyle w:val="Heading2"/>
      </w:pPr>
      <w:r>
        <w:t>Taehyun Park</w:t>
      </w:r>
    </w:p>
    <w:p w14:paraId="77848D11" w14:textId="77777777" w:rsidR="0073253B" w:rsidRPr="00FA10EB" w:rsidRDefault="0073253B" w:rsidP="002859EE">
      <w:pPr>
        <w:pStyle w:val="Heading3"/>
      </w:pPr>
      <w:r>
        <w:t xml:space="preserve">I worked on the algorithm for creating tournament and printing models in JSON.  For printing out models in JSON, I basically implemented a JSON encoder in Python.  In addition to coding, I made the PowerPoints for the jump start presentation and the final presentation.  </w:t>
      </w:r>
    </w:p>
    <w:p w14:paraId="3324C095" w14:textId="77777777" w:rsidR="00022C45" w:rsidRPr="00FA10EB" w:rsidRDefault="00022C45" w:rsidP="00022C45">
      <w:pPr>
        <w:rPr>
          <w:rFonts w:eastAsia="MS Mincho"/>
          <w:color w:val="000000" w:themeColor="text1"/>
        </w:rPr>
      </w:pPr>
    </w:p>
    <w:p w14:paraId="23FCF444" w14:textId="77777777" w:rsidR="00C34655" w:rsidRPr="00FA10EB" w:rsidRDefault="00C34655" w:rsidP="00022C45">
      <w:pPr>
        <w:rPr>
          <w:rFonts w:eastAsia="MS Mincho"/>
          <w:color w:val="000000" w:themeColor="text1"/>
        </w:rPr>
      </w:pPr>
    </w:p>
    <w:sectPr w:rsidR="00C34655" w:rsidRPr="00FA10EB" w:rsidSect="00F34CA9">
      <w:headerReference w:type="even" r:id="rId15"/>
      <w:headerReference w:type="default" r:id="rId16"/>
      <w:footerReference w:type="even" r:id="rId17"/>
      <w:footerReference w:type="default" r:id="rId18"/>
      <w:headerReference w:type="first" r:id="rId19"/>
      <w:footerReference w:type="first" r:id="rId20"/>
      <w:pgSz w:w="12240" w:h="15840" w:code="1"/>
      <w:pgMar w:top="1440" w:right="1325" w:bottom="1440" w:left="132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62588" w14:textId="77777777" w:rsidR="002859EE" w:rsidRDefault="002859EE">
      <w:r>
        <w:separator/>
      </w:r>
    </w:p>
  </w:endnote>
  <w:endnote w:type="continuationSeparator" w:id="0">
    <w:p w14:paraId="2D522B5D" w14:textId="77777777" w:rsidR="002859EE" w:rsidRDefault="0028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7E056" w14:textId="77777777" w:rsidR="002859EE" w:rsidRDefault="002859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B9827" w14:textId="77777777" w:rsidR="002859EE" w:rsidRDefault="002859EE">
    <w:pPr>
      <w:pStyle w:val="Footer"/>
    </w:pPr>
    <w:r>
      <w:t>Web Tournaments</w:t>
    </w:r>
    <w:r>
      <w:tab/>
    </w:r>
    <w:fldSimple w:instr=" STYLEREF &quot;Heading 1&quot; \* MERGEFORMAT ">
      <w:r w:rsidR="00CB2AD3">
        <w:rPr>
          <w:noProof/>
        </w:rPr>
        <w:t>Individual Responsibilities</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CB2AD3">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CB2AD3">
      <w:rPr>
        <w:rStyle w:val="PageNumber"/>
        <w:noProof/>
      </w:rPr>
      <w:t>24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0C4B3" w14:textId="77777777" w:rsidR="002859EE" w:rsidRDefault="002859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42178" w14:textId="77777777" w:rsidR="002859EE" w:rsidRDefault="002859EE">
      <w:r>
        <w:separator/>
      </w:r>
    </w:p>
  </w:footnote>
  <w:footnote w:type="continuationSeparator" w:id="0">
    <w:p w14:paraId="2B62F945" w14:textId="77777777" w:rsidR="002859EE" w:rsidRDefault="002859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DCCC2" w14:textId="77777777" w:rsidR="002859EE" w:rsidRDefault="002859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1CF97" w14:textId="77777777" w:rsidR="002859EE" w:rsidRDefault="002859E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AF1C8" w14:textId="77777777" w:rsidR="002859EE" w:rsidRDefault="002859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745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2">
    <w:nsid w:val="12D11495"/>
    <w:multiLevelType w:val="multilevel"/>
    <w:tmpl w:val="E3908A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7F653D5"/>
    <w:multiLevelType w:val="multilevel"/>
    <w:tmpl w:val="F79CD65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90D0596"/>
    <w:multiLevelType w:val="hybridMultilevel"/>
    <w:tmpl w:val="DFCAF5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D23F5F"/>
    <w:multiLevelType w:val="singleLevel"/>
    <w:tmpl w:val="65A049E6"/>
    <w:lvl w:ilvl="0">
      <w:start w:val="1"/>
      <w:numFmt w:val="decimal"/>
      <w:pStyle w:val="refe"/>
      <w:lvlText w:val="[E%1]"/>
      <w:lvlJc w:val="left"/>
      <w:pPr>
        <w:tabs>
          <w:tab w:val="num" w:pos="720"/>
        </w:tabs>
        <w:ind w:left="360" w:hanging="360"/>
      </w:pPr>
    </w:lvl>
  </w:abstractNum>
  <w:abstractNum w:abstractNumId="6">
    <w:nsid w:val="3D7C7970"/>
    <w:multiLevelType w:val="singleLevel"/>
    <w:tmpl w:val="F04C2C36"/>
    <w:lvl w:ilvl="0">
      <w:start w:val="1"/>
      <w:numFmt w:val="decimal"/>
      <w:pStyle w:val="refc"/>
      <w:lvlText w:val="[C%1]"/>
      <w:lvlJc w:val="left"/>
      <w:pPr>
        <w:tabs>
          <w:tab w:val="num" w:pos="720"/>
        </w:tabs>
        <w:ind w:left="720" w:hanging="720"/>
      </w:pPr>
      <w:rPr>
        <w:b w:val="0"/>
        <w:i w:val="0"/>
      </w:rPr>
    </w:lvl>
  </w:abstractNum>
  <w:abstractNum w:abstractNumId="7">
    <w:nsid w:val="412576B8"/>
    <w:multiLevelType w:val="singleLevel"/>
    <w:tmpl w:val="F7AAB92A"/>
    <w:lvl w:ilvl="0">
      <w:start w:val="1"/>
      <w:numFmt w:val="decimal"/>
      <w:pStyle w:val="refindia"/>
      <w:lvlText w:val="[%1]"/>
      <w:lvlJc w:val="left"/>
      <w:pPr>
        <w:tabs>
          <w:tab w:val="num" w:pos="360"/>
        </w:tabs>
        <w:ind w:left="360" w:hanging="360"/>
      </w:pPr>
    </w:lvl>
  </w:abstractNum>
  <w:abstractNum w:abstractNumId="8">
    <w:nsid w:val="4B4C61CE"/>
    <w:multiLevelType w:val="singleLevel"/>
    <w:tmpl w:val="8FF89144"/>
    <w:lvl w:ilvl="0">
      <w:start w:val="1"/>
      <w:numFmt w:val="decimal"/>
      <w:pStyle w:val="refd"/>
      <w:lvlText w:val="[D%1]"/>
      <w:lvlJc w:val="left"/>
      <w:pPr>
        <w:tabs>
          <w:tab w:val="num" w:pos="720"/>
        </w:tabs>
        <w:ind w:left="360" w:hanging="360"/>
      </w:pPr>
    </w:lvl>
  </w:abstractNum>
  <w:abstractNum w:abstractNumId="9">
    <w:nsid w:val="7D46404B"/>
    <w:multiLevelType w:val="multilevel"/>
    <w:tmpl w:val="36C47D8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7"/>
  </w:num>
  <w:num w:numId="4">
    <w:abstractNumId w:val="6"/>
  </w:num>
  <w:num w:numId="5">
    <w:abstractNumId w:val="8"/>
  </w:num>
  <w:num w:numId="6">
    <w:abstractNumId w:val="5"/>
  </w:num>
  <w:num w:numId="7">
    <w:abstractNumId w:val="4"/>
  </w:num>
  <w:num w:numId="8">
    <w:abstractNumId w:val="0"/>
  </w:num>
  <w:num w:numId="9">
    <w:abstractNumId w:val="2"/>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TrueTypeFonts/>
  <w:embedSystemFonts/>
  <w:saveSubset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66"/>
    <w:rsid w:val="00022C45"/>
    <w:rsid w:val="00033FFE"/>
    <w:rsid w:val="000447D7"/>
    <w:rsid w:val="000743E0"/>
    <w:rsid w:val="00084B1D"/>
    <w:rsid w:val="000A6B03"/>
    <w:rsid w:val="000C0C87"/>
    <w:rsid w:val="00123196"/>
    <w:rsid w:val="00175CD8"/>
    <w:rsid w:val="00184E17"/>
    <w:rsid w:val="001916A0"/>
    <w:rsid w:val="001C16F7"/>
    <w:rsid w:val="001C7558"/>
    <w:rsid w:val="001D43E2"/>
    <w:rsid w:val="001E0F8A"/>
    <w:rsid w:val="002145D2"/>
    <w:rsid w:val="00234088"/>
    <w:rsid w:val="00274890"/>
    <w:rsid w:val="002859EE"/>
    <w:rsid w:val="002A5D37"/>
    <w:rsid w:val="002C41F4"/>
    <w:rsid w:val="002C44E7"/>
    <w:rsid w:val="002E46B9"/>
    <w:rsid w:val="00301706"/>
    <w:rsid w:val="00307306"/>
    <w:rsid w:val="003237AD"/>
    <w:rsid w:val="0035305E"/>
    <w:rsid w:val="003842C7"/>
    <w:rsid w:val="00397F37"/>
    <w:rsid w:val="003A64BC"/>
    <w:rsid w:val="003B6586"/>
    <w:rsid w:val="003F459D"/>
    <w:rsid w:val="00400797"/>
    <w:rsid w:val="00433D53"/>
    <w:rsid w:val="00474366"/>
    <w:rsid w:val="004779B9"/>
    <w:rsid w:val="00496E90"/>
    <w:rsid w:val="004C6079"/>
    <w:rsid w:val="004F1528"/>
    <w:rsid w:val="004F4F34"/>
    <w:rsid w:val="00523B82"/>
    <w:rsid w:val="005C7A33"/>
    <w:rsid w:val="005D2B70"/>
    <w:rsid w:val="005D400A"/>
    <w:rsid w:val="00602C9C"/>
    <w:rsid w:val="00625E01"/>
    <w:rsid w:val="00642E67"/>
    <w:rsid w:val="006527B5"/>
    <w:rsid w:val="0065782D"/>
    <w:rsid w:val="00660492"/>
    <w:rsid w:val="00662355"/>
    <w:rsid w:val="0068027E"/>
    <w:rsid w:val="00692DAB"/>
    <w:rsid w:val="006C1B0E"/>
    <w:rsid w:val="006E0DB7"/>
    <w:rsid w:val="00712F81"/>
    <w:rsid w:val="0072083B"/>
    <w:rsid w:val="00722567"/>
    <w:rsid w:val="00724A8C"/>
    <w:rsid w:val="007309DA"/>
    <w:rsid w:val="0073253B"/>
    <w:rsid w:val="0076591B"/>
    <w:rsid w:val="0078514B"/>
    <w:rsid w:val="00787457"/>
    <w:rsid w:val="00790C60"/>
    <w:rsid w:val="00804335"/>
    <w:rsid w:val="008051DD"/>
    <w:rsid w:val="00806E20"/>
    <w:rsid w:val="008A2598"/>
    <w:rsid w:val="00901771"/>
    <w:rsid w:val="00903FFF"/>
    <w:rsid w:val="009171FE"/>
    <w:rsid w:val="00934117"/>
    <w:rsid w:val="0094174A"/>
    <w:rsid w:val="00953C11"/>
    <w:rsid w:val="009A185D"/>
    <w:rsid w:val="009B5A14"/>
    <w:rsid w:val="009E4D6F"/>
    <w:rsid w:val="00A236BC"/>
    <w:rsid w:val="00A306FA"/>
    <w:rsid w:val="00A41875"/>
    <w:rsid w:val="00A43F9B"/>
    <w:rsid w:val="00A61238"/>
    <w:rsid w:val="00A6535E"/>
    <w:rsid w:val="00A80AE5"/>
    <w:rsid w:val="00A909C7"/>
    <w:rsid w:val="00AC420D"/>
    <w:rsid w:val="00AC6A4E"/>
    <w:rsid w:val="00AD1C0C"/>
    <w:rsid w:val="00B0754A"/>
    <w:rsid w:val="00B23C7F"/>
    <w:rsid w:val="00B27F91"/>
    <w:rsid w:val="00B41047"/>
    <w:rsid w:val="00B43C01"/>
    <w:rsid w:val="00B61886"/>
    <w:rsid w:val="00B85AB9"/>
    <w:rsid w:val="00BA2ABE"/>
    <w:rsid w:val="00BB52AA"/>
    <w:rsid w:val="00BE1513"/>
    <w:rsid w:val="00C34655"/>
    <w:rsid w:val="00C569BB"/>
    <w:rsid w:val="00C67D9A"/>
    <w:rsid w:val="00C73960"/>
    <w:rsid w:val="00C94188"/>
    <w:rsid w:val="00C96647"/>
    <w:rsid w:val="00CB088A"/>
    <w:rsid w:val="00CB2AD3"/>
    <w:rsid w:val="00CD1B21"/>
    <w:rsid w:val="00D0786E"/>
    <w:rsid w:val="00D43CFA"/>
    <w:rsid w:val="00D80524"/>
    <w:rsid w:val="00D9706A"/>
    <w:rsid w:val="00DE0BBD"/>
    <w:rsid w:val="00DF1427"/>
    <w:rsid w:val="00E14DD3"/>
    <w:rsid w:val="00E31439"/>
    <w:rsid w:val="00E7006F"/>
    <w:rsid w:val="00E90603"/>
    <w:rsid w:val="00EA78B8"/>
    <w:rsid w:val="00EE432F"/>
    <w:rsid w:val="00F145EC"/>
    <w:rsid w:val="00F23580"/>
    <w:rsid w:val="00F34CA9"/>
    <w:rsid w:val="00F44302"/>
    <w:rsid w:val="00F76E12"/>
    <w:rsid w:val="00F907D5"/>
    <w:rsid w:val="00FA10EB"/>
    <w:rsid w:val="00FA65D5"/>
    <w:rsid w:val="00FF7297"/>
    <w:rsid w:val="00FF7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6B5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4CA9"/>
    <w:pPr>
      <w:spacing w:line="360" w:lineRule="auto"/>
    </w:pPr>
    <w:rPr>
      <w:sz w:val="24"/>
    </w:rPr>
  </w:style>
  <w:style w:type="paragraph" w:styleId="Heading1">
    <w:name w:val="heading 1"/>
    <w:basedOn w:val="Normal"/>
    <w:next w:val="Normal"/>
    <w:qFormat/>
    <w:rsid w:val="00FA10EB"/>
    <w:pPr>
      <w:keepNext/>
      <w:keepLines/>
      <w:pageBreakBefore/>
      <w:numPr>
        <w:numId w:val="1"/>
      </w:numPr>
      <w:shd w:val="clear" w:color="auto" w:fill="000000"/>
      <w:spacing w:before="240" w:after="60"/>
      <w:outlineLvl w:val="0"/>
    </w:pPr>
    <w:rPr>
      <w:rFonts w:ascii="Arial" w:eastAsia="MS Mincho" w:hAnsi="Arial"/>
      <w:b/>
      <w:color w:val="FFFFFF" w:themeColor="background1"/>
      <w:kern w:val="28"/>
      <w:sz w:val="28"/>
    </w:rPr>
  </w:style>
  <w:style w:type="paragraph" w:styleId="Heading2">
    <w:name w:val="heading 2"/>
    <w:basedOn w:val="Normal"/>
    <w:autoRedefine/>
    <w:qFormat/>
    <w:rsid w:val="00496E90"/>
    <w:pPr>
      <w:keepLines/>
      <w:numPr>
        <w:ilvl w:val="1"/>
        <w:numId w:val="1"/>
      </w:numPr>
      <w:spacing w:before="240" w:after="60"/>
      <w:outlineLvl w:val="1"/>
    </w:pPr>
    <w:rPr>
      <w:rFonts w:ascii="Arial" w:eastAsia="MS Mincho" w:hAnsi="Arial"/>
      <w:b/>
      <w:caps/>
      <w:color w:val="000000" w:themeColor="text1"/>
    </w:rPr>
  </w:style>
  <w:style w:type="paragraph" w:styleId="Heading3">
    <w:name w:val="heading 3"/>
    <w:basedOn w:val="Normal"/>
    <w:autoRedefine/>
    <w:qFormat/>
    <w:rsid w:val="002859EE"/>
    <w:pPr>
      <w:numPr>
        <w:ilvl w:val="2"/>
        <w:numId w:val="1"/>
      </w:numPr>
      <w:spacing w:before="240" w:after="60" w:line="240" w:lineRule="auto"/>
      <w:outlineLvl w:val="2"/>
    </w:pPr>
    <w:rPr>
      <w:rFonts w:ascii="Arial" w:eastAsia="MS Mincho" w:hAnsi="Arial"/>
      <w:color w:val="000000" w:themeColor="text1"/>
      <w:szCs w:val="24"/>
    </w:rPr>
  </w:style>
  <w:style w:type="paragraph" w:styleId="Heading4">
    <w:name w:val="heading 4"/>
    <w:basedOn w:val="Normal"/>
    <w:next w:val="Normal"/>
    <w:autoRedefine/>
    <w:qFormat/>
    <w:rsid w:val="003237AD"/>
    <w:pPr>
      <w:numPr>
        <w:ilvl w:val="3"/>
        <w:numId w:val="1"/>
      </w:numPr>
      <w:spacing w:before="240" w:after="60"/>
      <w:ind w:left="1440" w:hanging="1440"/>
      <w:outlineLvl w:val="3"/>
    </w:pPr>
    <w:rPr>
      <w:rFonts w:ascii="Arial" w:hAnsi="Arial"/>
      <w:sz w:val="22"/>
    </w:rPr>
  </w:style>
  <w:style w:type="paragraph" w:styleId="Heading5">
    <w:name w:val="heading 5"/>
    <w:basedOn w:val="Normal"/>
    <w:next w:val="Normal"/>
    <w:autoRedefine/>
    <w:qFormat/>
    <w:rsid w:val="00F34CA9"/>
    <w:pPr>
      <w:keepNext/>
      <w:spacing w:before="240" w:after="60"/>
      <w:outlineLvl w:val="4"/>
    </w:pPr>
    <w:rPr>
      <w:smallCaps/>
      <w:sz w:val="22"/>
      <w:u w:val="single"/>
    </w:rPr>
  </w:style>
  <w:style w:type="paragraph" w:styleId="Heading6">
    <w:name w:val="heading 6"/>
    <w:basedOn w:val="Normal"/>
    <w:next w:val="Normal"/>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34CA9"/>
    <w:rPr>
      <w:rFonts w:ascii="Courier New" w:hAnsi="Courier New"/>
      <w:sz w:val="20"/>
    </w:rPr>
  </w:style>
  <w:style w:type="paragraph" w:styleId="Title">
    <w:name w:val="Title"/>
    <w:basedOn w:val="Normal"/>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qFormat/>
    <w:rsid w:val="00F34CA9"/>
    <w:rPr>
      <w:b/>
      <w:bCs/>
    </w:rPr>
  </w:style>
  <w:style w:type="character" w:styleId="Hyperlink">
    <w:name w:val="Hyperlink"/>
    <w:rsid w:val="00F34CA9"/>
    <w:rPr>
      <w:color w:val="0000FF"/>
      <w:u w:val="single"/>
    </w:rPr>
  </w:style>
  <w:style w:type="paragraph" w:styleId="BodyTextIndent2">
    <w:name w:val="Body Text Indent 2"/>
    <w:basedOn w:val="Normal"/>
    <w:rsid w:val="00F34CA9"/>
    <w:pPr>
      <w:ind w:left="720"/>
    </w:pPr>
  </w:style>
  <w:style w:type="character" w:styleId="Emphasis">
    <w:name w:val="Emphasis"/>
    <w:qFormat/>
    <w:rsid w:val="00F34CA9"/>
    <w:rPr>
      <w:i/>
    </w:rPr>
  </w:style>
  <w:style w:type="paragraph" w:styleId="Subtitle">
    <w:name w:val="Subtitle"/>
    <w:basedOn w:val="Normal"/>
    <w:qFormat/>
    <w:rsid w:val="00F34CA9"/>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5"/>
      </w:numPr>
      <w:tabs>
        <w:tab w:val="clear" w:pos="720"/>
        <w:tab w:val="num" w:pos="360"/>
      </w:tabs>
    </w:pPr>
  </w:style>
  <w:style w:type="paragraph" w:customStyle="1" w:styleId="refe">
    <w:name w:val="refe"/>
    <w:basedOn w:val="refd"/>
    <w:autoRedefine/>
    <w:rsid w:val="00F34CA9"/>
    <w:pPr>
      <w:numPr>
        <w:numId w:val="6"/>
      </w:numPr>
      <w:tabs>
        <w:tab w:val="clear" w:pos="720"/>
        <w:tab w:val="num" w:pos="360"/>
      </w:tabs>
    </w:pPr>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uiPriority w:val="39"/>
    <w:rsid w:val="00F34CA9"/>
    <w:pPr>
      <w:keepNext/>
    </w:pPr>
    <w:rPr>
      <w:b/>
      <w:sz w:val="22"/>
    </w:rPr>
  </w:style>
  <w:style w:type="paragraph" w:styleId="TOC2">
    <w:name w:val="toc 2"/>
    <w:basedOn w:val="Normal"/>
    <w:next w:val="Normal"/>
    <w:autoRedefine/>
    <w:uiPriority w:val="39"/>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4CA9"/>
    <w:pPr>
      <w:spacing w:line="360" w:lineRule="auto"/>
    </w:pPr>
    <w:rPr>
      <w:sz w:val="24"/>
    </w:rPr>
  </w:style>
  <w:style w:type="paragraph" w:styleId="Heading1">
    <w:name w:val="heading 1"/>
    <w:basedOn w:val="Normal"/>
    <w:next w:val="Normal"/>
    <w:qFormat/>
    <w:rsid w:val="00FA10EB"/>
    <w:pPr>
      <w:keepNext/>
      <w:keepLines/>
      <w:pageBreakBefore/>
      <w:numPr>
        <w:numId w:val="1"/>
      </w:numPr>
      <w:shd w:val="clear" w:color="auto" w:fill="000000"/>
      <w:spacing w:before="240" w:after="60"/>
      <w:outlineLvl w:val="0"/>
    </w:pPr>
    <w:rPr>
      <w:rFonts w:ascii="Arial" w:eastAsia="MS Mincho" w:hAnsi="Arial"/>
      <w:b/>
      <w:color w:val="FFFFFF" w:themeColor="background1"/>
      <w:kern w:val="28"/>
      <w:sz w:val="28"/>
    </w:rPr>
  </w:style>
  <w:style w:type="paragraph" w:styleId="Heading2">
    <w:name w:val="heading 2"/>
    <w:basedOn w:val="Normal"/>
    <w:autoRedefine/>
    <w:qFormat/>
    <w:rsid w:val="00496E90"/>
    <w:pPr>
      <w:keepLines/>
      <w:numPr>
        <w:ilvl w:val="1"/>
        <w:numId w:val="1"/>
      </w:numPr>
      <w:spacing w:before="240" w:after="60"/>
      <w:outlineLvl w:val="1"/>
    </w:pPr>
    <w:rPr>
      <w:rFonts w:ascii="Arial" w:eastAsia="MS Mincho" w:hAnsi="Arial"/>
      <w:b/>
      <w:caps/>
      <w:color w:val="000000" w:themeColor="text1"/>
    </w:rPr>
  </w:style>
  <w:style w:type="paragraph" w:styleId="Heading3">
    <w:name w:val="heading 3"/>
    <w:basedOn w:val="Normal"/>
    <w:autoRedefine/>
    <w:qFormat/>
    <w:rsid w:val="002859EE"/>
    <w:pPr>
      <w:numPr>
        <w:ilvl w:val="2"/>
        <w:numId w:val="1"/>
      </w:numPr>
      <w:spacing w:before="240" w:after="60" w:line="240" w:lineRule="auto"/>
      <w:outlineLvl w:val="2"/>
    </w:pPr>
    <w:rPr>
      <w:rFonts w:ascii="Arial" w:eastAsia="MS Mincho" w:hAnsi="Arial"/>
      <w:color w:val="000000" w:themeColor="text1"/>
      <w:szCs w:val="24"/>
    </w:rPr>
  </w:style>
  <w:style w:type="paragraph" w:styleId="Heading4">
    <w:name w:val="heading 4"/>
    <w:basedOn w:val="Normal"/>
    <w:next w:val="Normal"/>
    <w:autoRedefine/>
    <w:qFormat/>
    <w:rsid w:val="003237AD"/>
    <w:pPr>
      <w:numPr>
        <w:ilvl w:val="3"/>
        <w:numId w:val="1"/>
      </w:numPr>
      <w:spacing w:before="240" w:after="60"/>
      <w:ind w:left="1440" w:hanging="1440"/>
      <w:outlineLvl w:val="3"/>
    </w:pPr>
    <w:rPr>
      <w:rFonts w:ascii="Arial" w:hAnsi="Arial"/>
      <w:sz w:val="22"/>
    </w:rPr>
  </w:style>
  <w:style w:type="paragraph" w:styleId="Heading5">
    <w:name w:val="heading 5"/>
    <w:basedOn w:val="Normal"/>
    <w:next w:val="Normal"/>
    <w:autoRedefine/>
    <w:qFormat/>
    <w:rsid w:val="00F34CA9"/>
    <w:pPr>
      <w:keepNext/>
      <w:spacing w:before="240" w:after="60"/>
      <w:outlineLvl w:val="4"/>
    </w:pPr>
    <w:rPr>
      <w:smallCaps/>
      <w:sz w:val="22"/>
      <w:u w:val="single"/>
    </w:rPr>
  </w:style>
  <w:style w:type="paragraph" w:styleId="Heading6">
    <w:name w:val="heading 6"/>
    <w:basedOn w:val="Normal"/>
    <w:next w:val="Normal"/>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34CA9"/>
    <w:rPr>
      <w:rFonts w:ascii="Courier New" w:hAnsi="Courier New"/>
      <w:sz w:val="20"/>
    </w:rPr>
  </w:style>
  <w:style w:type="paragraph" w:styleId="Title">
    <w:name w:val="Title"/>
    <w:basedOn w:val="Normal"/>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qFormat/>
    <w:rsid w:val="00F34CA9"/>
    <w:rPr>
      <w:b/>
      <w:bCs/>
    </w:rPr>
  </w:style>
  <w:style w:type="character" w:styleId="Hyperlink">
    <w:name w:val="Hyperlink"/>
    <w:rsid w:val="00F34CA9"/>
    <w:rPr>
      <w:color w:val="0000FF"/>
      <w:u w:val="single"/>
    </w:rPr>
  </w:style>
  <w:style w:type="paragraph" w:styleId="BodyTextIndent2">
    <w:name w:val="Body Text Indent 2"/>
    <w:basedOn w:val="Normal"/>
    <w:rsid w:val="00F34CA9"/>
    <w:pPr>
      <w:ind w:left="720"/>
    </w:pPr>
  </w:style>
  <w:style w:type="character" w:styleId="Emphasis">
    <w:name w:val="Emphasis"/>
    <w:qFormat/>
    <w:rsid w:val="00F34CA9"/>
    <w:rPr>
      <w:i/>
    </w:rPr>
  </w:style>
  <w:style w:type="paragraph" w:styleId="Subtitle">
    <w:name w:val="Subtitle"/>
    <w:basedOn w:val="Normal"/>
    <w:qFormat/>
    <w:rsid w:val="00F34CA9"/>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5"/>
      </w:numPr>
      <w:tabs>
        <w:tab w:val="clear" w:pos="720"/>
        <w:tab w:val="num" w:pos="360"/>
      </w:tabs>
    </w:pPr>
  </w:style>
  <w:style w:type="paragraph" w:customStyle="1" w:styleId="refe">
    <w:name w:val="refe"/>
    <w:basedOn w:val="refd"/>
    <w:autoRedefine/>
    <w:rsid w:val="00F34CA9"/>
    <w:pPr>
      <w:numPr>
        <w:numId w:val="6"/>
      </w:numPr>
      <w:tabs>
        <w:tab w:val="clear" w:pos="720"/>
        <w:tab w:val="num" w:pos="360"/>
      </w:tabs>
    </w:pPr>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uiPriority w:val="39"/>
    <w:rsid w:val="00F34CA9"/>
    <w:pPr>
      <w:keepNext/>
    </w:pPr>
    <w:rPr>
      <w:b/>
      <w:sz w:val="22"/>
    </w:rPr>
  </w:style>
  <w:style w:type="paragraph" w:styleId="TOC2">
    <w:name w:val="toc 2"/>
    <w:basedOn w:val="Normal"/>
    <w:next w:val="Normal"/>
    <w:autoRedefine/>
    <w:uiPriority w:val="39"/>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5822">
      <w:bodyDiv w:val="1"/>
      <w:marLeft w:val="0"/>
      <w:marRight w:val="0"/>
      <w:marTop w:val="0"/>
      <w:marBottom w:val="0"/>
      <w:divBdr>
        <w:top w:val="none" w:sz="0" w:space="0" w:color="auto"/>
        <w:left w:val="none" w:sz="0" w:space="0" w:color="auto"/>
        <w:bottom w:val="none" w:sz="0" w:space="0" w:color="auto"/>
        <w:right w:val="none" w:sz="0" w:space="0" w:color="auto"/>
      </w:divBdr>
    </w:div>
    <w:div w:id="1053847133">
      <w:bodyDiv w:val="1"/>
      <w:marLeft w:val="0"/>
      <w:marRight w:val="0"/>
      <w:marTop w:val="0"/>
      <w:marBottom w:val="0"/>
      <w:divBdr>
        <w:top w:val="none" w:sz="0" w:space="0" w:color="auto"/>
        <w:left w:val="none" w:sz="0" w:space="0" w:color="auto"/>
        <w:bottom w:val="none" w:sz="0" w:space="0" w:color="auto"/>
        <w:right w:val="none" w:sz="0" w:space="0" w:color="auto"/>
      </w:divBdr>
    </w:div>
    <w:div w:id="2011521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\WINNT\Profiles\smitra.001\Application Data\Microsoft\Templates\simu_template.dot</Template>
  <TotalTime>133</TotalTime>
  <Pages>24</Pages>
  <Words>2715</Words>
  <Characters>15482</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b74</vt:lpstr>
    </vt:vector>
  </TitlesOfParts>
  <Company/>
  <LinksUpToDate>false</LinksUpToDate>
  <CharactersWithSpaces>18161</CharactersWithSpaces>
  <SharedDoc>false</SharedDoc>
  <HLinks>
    <vt:vector size="30" baseType="variant">
      <vt:variant>
        <vt:i4>7667791</vt:i4>
      </vt:variant>
      <vt:variant>
        <vt:i4>8773</vt:i4>
      </vt:variant>
      <vt:variant>
        <vt:i4>1027</vt:i4>
      </vt:variant>
      <vt:variant>
        <vt:i4>1</vt:i4>
      </vt:variant>
      <vt:variant>
        <vt:lpwstr>create_account</vt:lpwstr>
      </vt:variant>
      <vt:variant>
        <vt:lpwstr/>
      </vt:variant>
      <vt:variant>
        <vt:i4>1704000</vt:i4>
      </vt:variant>
      <vt:variant>
        <vt:i4>8776</vt:i4>
      </vt:variant>
      <vt:variant>
        <vt:i4>1028</vt:i4>
      </vt:variant>
      <vt:variant>
        <vt:i4>1</vt:i4>
      </vt:variant>
      <vt:variant>
        <vt:lpwstr>create_tournament</vt:lpwstr>
      </vt:variant>
      <vt:variant>
        <vt:lpwstr/>
      </vt:variant>
      <vt:variant>
        <vt:i4>393317</vt:i4>
      </vt:variant>
      <vt:variant>
        <vt:i4>8779</vt:i4>
      </vt:variant>
      <vt:variant>
        <vt:i4>1029</vt:i4>
      </vt:variant>
      <vt:variant>
        <vt:i4>1</vt:i4>
      </vt:variant>
      <vt:variant>
        <vt:lpwstr>login</vt:lpwstr>
      </vt:variant>
      <vt:variant>
        <vt:lpwstr/>
      </vt:variant>
      <vt:variant>
        <vt:i4>7143532</vt:i4>
      </vt:variant>
      <vt:variant>
        <vt:i4>8782</vt:i4>
      </vt:variant>
      <vt:variant>
        <vt:i4>1026</vt:i4>
      </vt:variant>
      <vt:variant>
        <vt:i4>1</vt:i4>
      </vt:variant>
      <vt:variant>
        <vt:lpwstr>tournament</vt:lpwstr>
      </vt:variant>
      <vt:variant>
        <vt:lpwstr/>
      </vt:variant>
      <vt:variant>
        <vt:i4>7471137</vt:i4>
      </vt:variant>
      <vt:variant>
        <vt:i4>8785</vt:i4>
      </vt:variant>
      <vt:variant>
        <vt:i4>1025</vt:i4>
      </vt:variant>
      <vt:variant>
        <vt:i4>1</vt:i4>
      </vt:variant>
      <vt:variant>
        <vt:lpwstr>view_tournament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subject/>
  <dc:creator>Michael Davis</dc:creator>
  <cp:keywords/>
  <dc:description/>
  <cp:lastModifiedBy>Mike Davis</cp:lastModifiedBy>
  <cp:revision>3</cp:revision>
  <cp:lastPrinted>2003-03-06T16:34:00Z</cp:lastPrinted>
  <dcterms:created xsi:type="dcterms:W3CDTF">2012-09-14T01:28:00Z</dcterms:created>
  <dcterms:modified xsi:type="dcterms:W3CDTF">2012-12-07T16:49:00Z</dcterms:modified>
</cp:coreProperties>
</file>